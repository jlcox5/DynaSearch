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g" ContentType="image/jp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Default Extension="png" ContentType="image/png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40" w:lineRule="auto"/>
        <w:ind w:left="1916" w:right="2986"/>
        <w:jc w:val="center"/>
        <w:rPr>
          <w:rFonts w:ascii="Times New Roman" w:hAnsi="Times New Roman" w:cs="Times New Roman" w:eastAsia="Times New Roman"/>
          <w:sz w:val="34"/>
          <w:szCs w:val="34"/>
        </w:rPr>
      </w:pPr>
      <w:rPr/>
      <w:r>
        <w:rPr>
          <w:rFonts w:ascii="Times New Roman" w:hAnsi="Times New Roman" w:cs="Times New Roman" w:eastAsia="Times New Roman"/>
          <w:sz w:val="34"/>
          <w:szCs w:val="34"/>
          <w:spacing w:val="0"/>
          <w:w w:val="100"/>
        </w:rPr>
        <w:t>DynaSearch</w:t>
      </w:r>
      <w:r>
        <w:rPr>
          <w:rFonts w:ascii="Times New Roman" w:hAnsi="Times New Roman" w:cs="Times New Roman" w:eastAsia="Times New Roman"/>
          <w:sz w:val="34"/>
          <w:szCs w:val="3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34"/>
          <w:szCs w:val="34"/>
          <w:spacing w:val="0"/>
          <w:w w:val="100"/>
        </w:rPr>
        <w:t>User</w:t>
      </w:r>
      <w:r>
        <w:rPr>
          <w:rFonts w:ascii="Times New Roman" w:hAnsi="Times New Roman" w:cs="Times New Roman" w:eastAsia="Times New Roman"/>
          <w:sz w:val="34"/>
          <w:szCs w:val="34"/>
          <w:spacing w:val="-19"/>
          <w:w w:val="100"/>
        </w:rPr>
        <w:t>’</w:t>
      </w:r>
      <w:r>
        <w:rPr>
          <w:rFonts w:ascii="Times New Roman" w:hAnsi="Times New Roman" w:cs="Times New Roman" w:eastAsia="Times New Roman"/>
          <w:sz w:val="34"/>
          <w:szCs w:val="3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34"/>
          <w:szCs w:val="3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34"/>
          <w:szCs w:val="34"/>
          <w:spacing w:val="0"/>
          <w:w w:val="101"/>
        </w:rPr>
        <w:t>Manual</w:t>
      </w:r>
      <w:r>
        <w:rPr>
          <w:rFonts w:ascii="Times New Roman" w:hAnsi="Times New Roman" w:cs="Times New Roman" w:eastAsia="Times New Roman"/>
          <w:sz w:val="34"/>
          <w:szCs w:val="34"/>
          <w:spacing w:val="0"/>
          <w:w w:val="10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586" w:right="2657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Jonathan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Cox,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Donald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House,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Michael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Lindell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056" w:right="4127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March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10,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2010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center"/>
        <w:spacing w:after="0"/>
        <w:sectPr>
          <w:type w:val="continuous"/>
          <w:pgSz w:w="12240" w:h="15840"/>
          <w:pgMar w:top="1480" w:bottom="280" w:left="1720" w:right="172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6" w:after="0" w:line="240" w:lineRule="auto"/>
        <w:ind w:left="1493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Sz w:w="12240" w:h="15840"/>
          <w:pgMar w:top="1480" w:bottom="280" w:left="1720" w:right="1720"/>
        </w:sectPr>
      </w:pPr>
      <w:rPr/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32" w:lineRule="exact"/>
        <w:ind w:left="417" w:right="-20"/>
        <w:jc w:val="left"/>
        <w:rPr>
          <w:rFonts w:ascii="Times New Roman" w:hAnsi="Times New Roman" w:cs="Times New Roman" w:eastAsia="Times New Roman"/>
          <w:sz w:val="49"/>
          <w:szCs w:val="49"/>
        </w:rPr>
      </w:pPr>
      <w:rPr/>
      <w:r>
        <w:rPr>
          <w:rFonts w:ascii="Times New Roman" w:hAnsi="Times New Roman" w:cs="Times New Roman" w:eastAsia="Times New Roman"/>
          <w:sz w:val="49"/>
          <w:szCs w:val="49"/>
          <w:spacing w:val="0"/>
          <w:w w:val="101"/>
          <w:b/>
          <w:bCs/>
        </w:rPr>
        <w:t>Contents</w:t>
      </w:r>
      <w:r>
        <w:rPr>
          <w:rFonts w:ascii="Times New Roman" w:hAnsi="Times New Roman" w:cs="Times New Roman" w:eastAsia="Times New Roman"/>
          <w:sz w:val="49"/>
          <w:szCs w:val="49"/>
          <w:spacing w:val="0"/>
          <w:w w:val="100"/>
        </w:rPr>
      </w:r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17" w:right="-20"/>
        <w:jc w:val="left"/>
        <w:tabs>
          <w:tab w:pos="760" w:val="left"/>
          <w:tab w:pos="71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Int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oduction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2" w:after="0" w:line="240" w:lineRule="auto"/>
        <w:ind w:left="716" w:right="-20"/>
        <w:jc w:val="left"/>
        <w:tabs>
          <w:tab w:pos="1160" w:val="left"/>
          <w:tab w:pos="71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1.1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Short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Example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2" w:after="0" w:line="240" w:lineRule="auto"/>
        <w:ind w:left="1175" w:right="-20"/>
        <w:jc w:val="left"/>
        <w:tabs>
          <w:tab w:pos="1800" w:val="left"/>
          <w:tab w:pos="71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1.1.1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Login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Screen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2" w:after="0" w:line="240" w:lineRule="auto"/>
        <w:ind w:left="1175" w:right="-20"/>
        <w:jc w:val="left"/>
        <w:tabs>
          <w:tab w:pos="1800" w:val="left"/>
          <w:tab w:pos="71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1.1.2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Size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gistration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Screen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2" w:after="0" w:line="240" w:lineRule="auto"/>
        <w:ind w:left="1175" w:right="-20"/>
        <w:jc w:val="left"/>
        <w:tabs>
          <w:tab w:pos="1800" w:val="left"/>
          <w:tab w:pos="71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1.1.3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Instruction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Screen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2" w:after="0" w:line="240" w:lineRule="auto"/>
        <w:ind w:left="1175" w:right="-20"/>
        <w:jc w:val="left"/>
        <w:tabs>
          <w:tab w:pos="1800" w:val="left"/>
          <w:tab w:pos="71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1.1.4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raining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Screen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2" w:after="0" w:line="240" w:lineRule="auto"/>
        <w:ind w:left="1175" w:right="-20"/>
        <w:jc w:val="left"/>
        <w:tabs>
          <w:tab w:pos="1800" w:val="left"/>
          <w:tab w:pos="71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1.1.5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age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17" w:right="-20"/>
        <w:jc w:val="left"/>
        <w:tabs>
          <w:tab w:pos="760" w:val="left"/>
          <w:tab w:pos="71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Administrat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ools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2" w:after="0" w:line="240" w:lineRule="auto"/>
        <w:ind w:left="716" w:right="-20"/>
        <w:jc w:val="left"/>
        <w:tabs>
          <w:tab w:pos="1160" w:val="left"/>
          <w:tab w:pos="71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Quick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ervi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2" w:after="0" w:line="240" w:lineRule="auto"/>
        <w:ind w:left="1175" w:right="-20"/>
        <w:jc w:val="left"/>
        <w:tabs>
          <w:tab w:pos="1800" w:val="left"/>
          <w:tab w:pos="71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2.1.1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Instruction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ages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2" w:after="0" w:line="240" w:lineRule="auto"/>
        <w:ind w:left="1175" w:right="-20"/>
        <w:jc w:val="left"/>
        <w:tabs>
          <w:tab w:pos="1800" w:val="left"/>
          <w:tab w:pos="71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2.1.2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raining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ages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6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2" w:after="0" w:line="240" w:lineRule="auto"/>
        <w:ind w:left="1175" w:right="-20"/>
        <w:jc w:val="left"/>
        <w:tabs>
          <w:tab w:pos="1800" w:val="left"/>
          <w:tab w:pos="71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2.1.3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Questionnaire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Editor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9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2" w:after="0" w:line="240" w:lineRule="auto"/>
        <w:ind w:left="1175" w:right="-20"/>
        <w:jc w:val="left"/>
        <w:tabs>
          <w:tab w:pos="1800" w:val="left"/>
          <w:tab w:pos="70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2.1.4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Questionnaire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Catalog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2" w:after="0" w:line="240" w:lineRule="auto"/>
        <w:ind w:left="1175" w:right="-20"/>
        <w:jc w:val="left"/>
        <w:tabs>
          <w:tab w:pos="1800" w:val="left"/>
          <w:tab w:pos="70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2.1.5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Questionnaire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2" w:after="0" w:line="240" w:lineRule="auto"/>
        <w:ind w:left="1175" w:right="-20"/>
        <w:jc w:val="left"/>
        <w:tabs>
          <w:tab w:pos="1800" w:val="left"/>
          <w:tab w:pos="70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2.1.6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Experiment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Editor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17" w:right="-20"/>
        <w:jc w:val="left"/>
        <w:tabs>
          <w:tab w:pos="70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Database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ormation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17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2" w:after="0" w:line="240" w:lineRule="auto"/>
        <w:ind w:left="716" w:right="-20"/>
        <w:jc w:val="left"/>
        <w:tabs>
          <w:tab w:pos="70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157.498993pt;margin-top:9.762893pt;width:2.989pt;height:.1pt;mso-position-horizontal-relative:page;mso-position-vertical-relative:paragraph;z-index:-1305" coordorigin="3150,195" coordsize="60,2">
            <v:shape style="position:absolute;left:3150;top:195;width:60;height:2" coordorigin="3150,195" coordsize="60,0" path="m3150,195l3210,195e" filled="f" stroked="t" strokeweight=".39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A.1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sur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clicks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2" w:after="0" w:line="240" w:lineRule="auto"/>
        <w:ind w:left="1175" w:right="-20"/>
        <w:jc w:val="left"/>
        <w:tabs>
          <w:tab w:pos="70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A.1.1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Dummy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2" w:after="0" w:line="240" w:lineRule="auto"/>
        <w:ind w:left="1175" w:right="-20"/>
        <w:jc w:val="left"/>
        <w:tabs>
          <w:tab w:pos="70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A.1.2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UserName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2" w:after="0" w:line="240" w:lineRule="auto"/>
        <w:ind w:left="1175" w:right="-20"/>
        <w:jc w:val="left"/>
        <w:tabs>
          <w:tab w:pos="70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A.1.3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SessionNumber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2" w:after="0" w:line="240" w:lineRule="auto"/>
        <w:ind w:left="1175" w:right="-20"/>
        <w:jc w:val="left"/>
        <w:tabs>
          <w:tab w:pos="70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A.1.4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ObjClic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2" w:after="0" w:line="240" w:lineRule="auto"/>
        <w:ind w:left="1175" w:right="-20"/>
        <w:jc w:val="left"/>
        <w:tabs>
          <w:tab w:pos="70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A.1.5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ClickLength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2" w:after="0" w:line="240" w:lineRule="auto"/>
        <w:ind w:left="1175" w:right="-20"/>
        <w:jc w:val="left"/>
        <w:tabs>
          <w:tab w:pos="70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A.1.6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ClickNumber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2" w:after="0" w:line="240" w:lineRule="auto"/>
        <w:ind w:left="716" w:right="-20"/>
        <w:jc w:val="left"/>
        <w:tabs>
          <w:tab w:pos="70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157.498993pt;margin-top:9.779493pt;width:2.989pt;height:.1pt;mso-position-horizontal-relative:page;mso-position-vertical-relative:paragraph;z-index:-1304" coordorigin="3150,196" coordsize="60,2">
            <v:shape style="position:absolute;left:3150;top:196;width:60;height:2" coordorigin="3150,196" coordsize="60,0" path="m3150,196l3210,196e" filled="f" stroked="t" strokeweight=".39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A.2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sur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question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19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2" w:after="0" w:line="240" w:lineRule="auto"/>
        <w:ind w:left="1175" w:right="-20"/>
        <w:jc w:val="left"/>
        <w:tabs>
          <w:tab w:pos="70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A.2.1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19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2" w:after="0" w:line="240" w:lineRule="auto"/>
        <w:ind w:left="1175" w:right="-20"/>
        <w:jc w:val="left"/>
        <w:tabs>
          <w:tab w:pos="70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A.2.2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Name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19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2" w:after="0" w:line="240" w:lineRule="auto"/>
        <w:ind w:left="1175" w:right="-20"/>
        <w:jc w:val="left"/>
        <w:tabs>
          <w:tab w:pos="70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A.2.3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2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alue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19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2" w:after="0" w:line="240" w:lineRule="auto"/>
        <w:ind w:left="716" w:right="-20"/>
        <w:jc w:val="left"/>
        <w:tabs>
          <w:tab w:pos="70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157.498993pt;margin-top:9.788568pt;width:2.989pt;height:.1pt;mso-position-horizontal-relative:page;mso-position-vertical-relative:paragraph;z-index:-1303" coordorigin="3150,196" coordsize="60,2">
            <v:shape style="position:absolute;left:3150;top:196;width:60;height:2" coordorigin="3150,196" coordsize="60,0" path="m3150,196l3210,196e" filled="f" stroked="t" strokeweight=".39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A.3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sur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randquestion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19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2" w:after="0" w:line="240" w:lineRule="auto"/>
        <w:ind w:left="1175" w:right="-20"/>
        <w:jc w:val="left"/>
        <w:tabs>
          <w:tab w:pos="70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A.3.1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19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2" w:after="0" w:line="240" w:lineRule="auto"/>
        <w:ind w:left="1175" w:right="-20"/>
        <w:jc w:val="left"/>
        <w:tabs>
          <w:tab w:pos="70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A.3.2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Designator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19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2" w:after="0" w:line="240" w:lineRule="auto"/>
        <w:ind w:left="1175" w:right="-20"/>
        <w:jc w:val="left"/>
        <w:tabs>
          <w:tab w:pos="70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A.3.3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2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alue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19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2" w:after="0" w:line="526" w:lineRule="auto"/>
        <w:ind w:left="3771" w:right="1454" w:firstLine="-3055"/>
        <w:jc w:val="left"/>
        <w:tabs>
          <w:tab w:pos="70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148.095001pt;margin-top:9.797628pt;width:2.989pt;height:.1pt;mso-position-horizontal-relative:page;mso-position-vertical-relative:paragraph;z-index:-1302" coordorigin="2962,196" coordsize="60,2">
            <v:shape style="position:absolute;left:2962;top:196;width:60;height:2" coordorigin="2962,196" coordsize="60,0" path="m2962,196l3022,196e" filled="f" stroked="t" strokeweight=".39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A.4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xperiments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iii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Sz w:w="12240" w:h="15840"/>
          <w:pgMar w:top="1480" w:bottom="280" w:left="1720" w:right="172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6" w:after="0" w:line="240" w:lineRule="auto"/>
        <w:ind w:left="1493" w:right="-20"/>
        <w:jc w:val="left"/>
        <w:tabs>
          <w:tab w:pos="73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  <w:i/>
        </w:rPr>
        <w:t>CONTENT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250" w:right="-20"/>
        <w:jc w:val="left"/>
        <w:tabs>
          <w:tab w:pos="81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A.4.1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2250" w:right="-20"/>
        <w:jc w:val="left"/>
        <w:tabs>
          <w:tab w:pos="81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A.4.2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ExperimentShortName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2250" w:right="-20"/>
        <w:jc w:val="left"/>
        <w:tabs>
          <w:tab w:pos="81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A.4.3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ExperimentString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1792" w:right="-20"/>
        <w:jc w:val="left"/>
        <w:tabs>
          <w:tab w:pos="81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201.893005pt;margin-top:9.584568pt;width:2.989pt;height:.1pt;mso-position-horizontal-relative:page;mso-position-vertical-relative:paragraph;z-index:-1301" coordorigin="4038,192" coordsize="60,2">
            <v:shape style="position:absolute;left:4038;top:192;width:60;height:2" coordorigin="4038,192" coordsize="60,0" path="m4038,192l4098,192e" filled="f" stroked="t" strokeweight=".39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A.5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2250" w:right="-20"/>
        <w:jc w:val="left"/>
        <w:tabs>
          <w:tab w:pos="81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249.813004pt;margin-top:9.584429pt;width:2.989pt;height:.1pt;mso-position-horizontal-relative:page;mso-position-vertical-relative:paragraph;z-index:-1300" coordorigin="4996,192" coordsize="60,2">
            <v:shape style="position:absolute;left:4996;top:192;width:60;height:2" coordorigin="4996,192" coordsize="60,0" path="m4996,192l5056,192e" filled="f" stroked="t" strokeweight=".39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A.5.1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User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ID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2250" w:right="-20"/>
        <w:jc w:val="left"/>
        <w:tabs>
          <w:tab w:pos="81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260.342987pt;margin-top:9.584291pt;width:2.989pt;height:.1pt;mso-position-horizontal-relative:page;mso-position-vertical-relative:paragraph;z-index:-1299" coordorigin="5207,192" coordsize="60,2">
            <v:shape style="position:absolute;left:5207;top:192;width:60;height:2" coordorigin="5207,192" coordsize="60,0" path="m5207,192l5267,192e" filled="f" stroked="t" strokeweight=".39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A.5.2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County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2250" w:right="-20"/>
        <w:jc w:val="left"/>
        <w:tabs>
          <w:tab w:pos="81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A.5.3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2250" w:right="-20"/>
        <w:jc w:val="left"/>
        <w:tabs>
          <w:tab w:pos="81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249.813004pt;margin-top:9.585073pt;width:2.989pt;height:.1pt;mso-position-horizontal-relative:page;mso-position-vertical-relative:paragraph;z-index:-1298" coordorigin="4996,192" coordsize="60,2">
            <v:shape style="position:absolute;left:4996;top:192;width:60;height:2" coordorigin="4996,192" coordsize="60,0" path="m4996,192l5056,192e" filled="f" stroked="t" strokeweight=".39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A.5.4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User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ype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2250" w:right="-20"/>
        <w:jc w:val="left"/>
        <w:tabs>
          <w:tab w:pos="81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A.5.5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Name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2250" w:right="-20"/>
        <w:jc w:val="left"/>
        <w:tabs>
          <w:tab w:pos="81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A.5.6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scaleW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2250" w:right="-20"/>
        <w:jc w:val="left"/>
        <w:tabs>
          <w:tab w:pos="81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A.5.7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scaleH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2250" w:right="-20"/>
        <w:jc w:val="left"/>
        <w:tabs>
          <w:tab w:pos="81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259.217987pt;margin-top:9.584578pt;width:2.989pt;height:.1pt;mso-position-horizontal-relative:page;mso-position-vertical-relative:paragraph;z-index:-1297" coordorigin="5184,192" coordsize="60,2">
            <v:shape style="position:absolute;left:5184;top:192;width:60;height:2" coordorigin="5184,192" coordsize="60,0" path="m5184,192l5244,192e" filled="f" stroked="t" strokeweight=".39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A.5.8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current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position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2250" w:right="-20"/>
        <w:jc w:val="left"/>
        <w:tabs>
          <w:tab w:pos="81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A.5.9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xperiment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2250" w:right="-20"/>
        <w:jc w:val="left"/>
        <w:tabs>
          <w:tab w:pos="81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A.5.10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FORECAST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2250" w:right="-20"/>
        <w:jc w:val="left"/>
        <w:tabs>
          <w:tab w:pos="81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254.445999pt;margin-top:9.585251pt;width:2.989pt;height:.1pt;mso-position-horizontal-relative:page;mso-position-vertical-relative:paragraph;z-index:-1296" coordorigin="5089,192" coordsize="60,2">
            <v:shape style="position:absolute;left:5089;top:192;width:60;height:2" coordorigin="5089,192" coordsize="60,0" path="m5089,192l5149,192e" filled="f" stroked="t" strokeweight=".39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A.5.11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AST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2250" w:right="-20"/>
        <w:jc w:val="left"/>
        <w:tabs>
          <w:tab w:pos="81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A.5.12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2250" w:right="-20"/>
        <w:jc w:val="left"/>
        <w:tabs>
          <w:tab w:pos="81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A.5.13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CURRENT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93" w:right="-20"/>
        <w:jc w:val="left"/>
        <w:tabs>
          <w:tab w:pos="81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Filesystem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ormation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23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1792" w:right="-20"/>
        <w:jc w:val="left"/>
        <w:tabs>
          <w:tab w:pos="81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B.1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Main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Files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1792" w:right="-20"/>
        <w:jc w:val="left"/>
        <w:tabs>
          <w:tab w:pos="81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B.2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Experiment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Files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1792" w:right="-20"/>
        <w:jc w:val="left"/>
        <w:tabs>
          <w:tab w:pos="81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B.3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Experiment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Resources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2250" w:right="-20"/>
        <w:jc w:val="left"/>
        <w:tabs>
          <w:tab w:pos="2880" w:val="left"/>
          <w:tab w:pos="81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B.3.1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8"/>
        </w:rPr>
        <w:t>advisor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8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3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2250" w:right="-20"/>
        <w:jc w:val="left"/>
        <w:tabs>
          <w:tab w:pos="2880" w:val="left"/>
          <w:tab w:pos="81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B.3.2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6"/>
        </w:rPr>
        <w:t>image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6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4"/>
          <w:w w:val="12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2250" w:right="-20"/>
        <w:jc w:val="left"/>
        <w:tabs>
          <w:tab w:pos="2880" w:val="left"/>
          <w:tab w:pos="4680" w:val="left"/>
          <w:tab w:pos="81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B.3.3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45"/>
        </w:rPr>
        <w:t>instructPage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45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66"/>
          <w:w w:val="14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2250" w:right="-20"/>
        <w:jc w:val="left"/>
        <w:tabs>
          <w:tab w:pos="2880" w:val="left"/>
          <w:tab w:pos="81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B.3.4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53"/>
        </w:rPr>
        <w:t>table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53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5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5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2250" w:right="-20"/>
        <w:jc w:val="left"/>
        <w:tabs>
          <w:tab w:pos="2880" w:val="left"/>
          <w:tab w:pos="4080" w:val="left"/>
          <w:tab w:pos="81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B.3.5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50"/>
        </w:rPr>
        <w:t>trackin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1792" w:right="-20"/>
        <w:jc w:val="left"/>
        <w:tabs>
          <w:tab w:pos="81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B.4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1792" w:right="-20"/>
        <w:jc w:val="left"/>
        <w:tabs>
          <w:tab w:pos="81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B.5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Other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Assets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2250" w:right="-20"/>
        <w:jc w:val="left"/>
        <w:tabs>
          <w:tab w:pos="2880" w:val="left"/>
          <w:tab w:pos="81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B.5.1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6"/>
        </w:rPr>
        <w:t>image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6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4"/>
          <w:w w:val="12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2250" w:right="-20"/>
        <w:jc w:val="left"/>
        <w:tabs>
          <w:tab w:pos="2880" w:val="left"/>
          <w:tab w:pos="3480" w:val="left"/>
          <w:tab w:pos="81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B.5.2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php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2250" w:right="-20"/>
        <w:jc w:val="left"/>
        <w:tabs>
          <w:tab w:pos="2880" w:val="left"/>
          <w:tab w:pos="3920" w:val="left"/>
          <w:tab w:pos="81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B.5.3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59"/>
        </w:rPr>
        <w:t>script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59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75"/>
          <w:w w:val="15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2250" w:right="-20"/>
        <w:jc w:val="left"/>
        <w:tabs>
          <w:tab w:pos="2880" w:val="left"/>
          <w:tab w:pos="3780" w:val="left"/>
          <w:tab w:pos="81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B.5.4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57"/>
        </w:rPr>
        <w:t>styl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57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76"/>
          <w:w w:val="15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93" w:right="-20"/>
        <w:jc w:val="left"/>
        <w:tabs>
          <w:tab w:pos="81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Math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27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1792" w:right="-20"/>
        <w:jc w:val="left"/>
        <w:tabs>
          <w:tab w:pos="81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C.1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Radius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Speed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1792" w:right="-20"/>
        <w:jc w:val="left"/>
        <w:tabs>
          <w:tab w:pos="81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C.2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Uncertainty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93" w:right="-20"/>
        <w:jc w:val="left"/>
        <w:tabs>
          <w:tab w:pos="81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Installing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DynaSea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29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Sz w:w="12240" w:h="15840"/>
          <w:pgMar w:top="1480" w:bottom="280" w:left="1720" w:right="1720"/>
        </w:sectPr>
      </w:pPr>
      <w:rPr/>
    </w:p>
    <w:p>
      <w:pPr>
        <w:spacing w:before="7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54" w:lineRule="exact"/>
        <w:ind w:left="417" w:right="6522"/>
        <w:jc w:val="both"/>
        <w:rPr>
          <w:rFonts w:ascii="Times New Roman" w:hAnsi="Times New Roman" w:cs="Times New Roman" w:eastAsia="Times New Roman"/>
          <w:sz w:val="41"/>
          <w:szCs w:val="41"/>
        </w:rPr>
      </w:pPr>
      <w:rPr/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  <w:b/>
          <w:bCs/>
        </w:rPr>
        <w:t>Chapte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41"/>
          <w:szCs w:val="41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  <w:b/>
          <w:bCs/>
        </w:rPr>
        <w:t>1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17" w:right="5598"/>
        <w:jc w:val="both"/>
        <w:rPr>
          <w:rFonts w:ascii="Times New Roman" w:hAnsi="Times New Roman" w:cs="Times New Roman" w:eastAsia="Times New Roman"/>
          <w:sz w:val="49"/>
          <w:szCs w:val="49"/>
        </w:rPr>
      </w:pPr>
      <w:rPr/>
      <w:r>
        <w:rPr>
          <w:rFonts w:ascii="Times New Roman" w:hAnsi="Times New Roman" w:cs="Times New Roman" w:eastAsia="Times New Roman"/>
          <w:sz w:val="49"/>
          <w:szCs w:val="49"/>
          <w:spacing w:val="0"/>
          <w:w w:val="101"/>
          <w:b/>
          <w:bCs/>
        </w:rPr>
        <w:t>Int</w:t>
      </w:r>
      <w:r>
        <w:rPr>
          <w:rFonts w:ascii="Times New Roman" w:hAnsi="Times New Roman" w:cs="Times New Roman" w:eastAsia="Times New Roman"/>
          <w:sz w:val="49"/>
          <w:szCs w:val="49"/>
          <w:spacing w:val="-9"/>
          <w:w w:val="101"/>
          <w:b/>
          <w:bCs/>
        </w:rPr>
        <w:t>r</w:t>
      </w:r>
      <w:r>
        <w:rPr>
          <w:rFonts w:ascii="Times New Roman" w:hAnsi="Times New Roman" w:cs="Times New Roman" w:eastAsia="Times New Roman"/>
          <w:sz w:val="49"/>
          <w:szCs w:val="49"/>
          <w:spacing w:val="0"/>
          <w:w w:val="101"/>
          <w:b/>
          <w:bCs/>
        </w:rPr>
        <w:t>oduction</w:t>
      </w:r>
      <w:r>
        <w:rPr>
          <w:rFonts w:ascii="Times New Roman" w:hAnsi="Times New Roman" w:cs="Times New Roman" w:eastAsia="Times New Roman"/>
          <w:sz w:val="49"/>
          <w:szCs w:val="49"/>
          <w:spacing w:val="0"/>
          <w:w w:val="100"/>
        </w:rPr>
      </w:r>
    </w:p>
    <w:p>
      <w:pPr>
        <w:spacing w:before="4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417" w:right="145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DynaSearch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create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xperiments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designed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test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users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collect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information.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done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wing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users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click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speciﬁc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uttons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areas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wind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order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display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certain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pieces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data.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order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accomplish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this,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DynaSearch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vides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tools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necessary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uild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pages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vironment.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document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xplain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tools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greater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detail,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order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vide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picture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product,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short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xample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created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detailed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17" w:right="5554"/>
        <w:jc w:val="both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1.1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  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Short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</w:rPr>
        <w:t>Example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417" w:right="5807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1.1.1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Login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9" w:lineRule="auto"/>
        <w:ind w:left="417" w:right="1454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users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should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vided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name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pass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ord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may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login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system.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login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screen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displayed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Fig.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1.1.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17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57.75pt;height:123.75pt;mso-position-horizontal-relative:char;mso-position-vertical-relative:line" type="#_x0000_t75">
            <v:imagedata r:id="rId5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9" w:lineRule="auto"/>
        <w:ind w:left="417" w:right="1454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Figure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1.1: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Users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start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xperiment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logging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DynaSearch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through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login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screen.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770" w:right="4841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center"/>
        <w:spacing w:after="0"/>
        <w:sectPr>
          <w:pgSz w:w="12240" w:h="15840"/>
          <w:pgMar w:top="1480" w:bottom="280" w:left="1720" w:right="1720"/>
        </w:sectPr>
      </w:pPr>
      <w:rPr/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12" w:after="0" w:line="240" w:lineRule="auto"/>
        <w:ind w:left="1493" w:right="3736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1.1.2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Size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Registration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9" w:lineRule="auto"/>
        <w:ind w:left="1493" w:right="51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order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ensure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users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screen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elements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xact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same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size,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ardless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screen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size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resolution,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size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gistration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must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ﬁrst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performed.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done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holding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real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life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credit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card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screen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sliding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edges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picture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until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same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size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actual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card.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screen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Fig.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1.2.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493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66.75pt;height:183pt;mso-position-horizontal-relative:char;mso-position-vertical-relative:line" type="#_x0000_t75">
            <v:imagedata r:id="rId7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2559" w:right="1618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Figure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1.2: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Users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must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ﬁrst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gister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size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screen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93" w:right="4327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1.1.3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Instruction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493" w:right="51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Users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supplied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supplemental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instruction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screen.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1493" w:right="3456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sample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instruction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screen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displayed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Fig.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1.3.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3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93" w:right="4583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1.1.4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raining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9" w:lineRule="auto"/>
        <w:ind w:left="1493" w:right="51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training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screen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records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order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duration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user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clicks.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user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clicks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screen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order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unc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certain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pieces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information,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whether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cell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table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image.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sample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training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screen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displayed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Fig.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1.4.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493" w:right="495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1.1.5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age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9" w:lineRule="auto"/>
        <w:ind w:left="1493" w:right="51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screen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users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respond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speciﬁc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questions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you.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currently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three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question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types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ailable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use.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sample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screen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displayed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Fig.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1.5.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NumType w:start="2"/>
          <w:pgMar w:header="0" w:footer="0" w:top="2160" w:bottom="280" w:left="1720" w:right="1580"/>
          <w:headerReference w:type="even" r:id="rId6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6" w:after="0" w:line="240" w:lineRule="auto"/>
        <w:ind w:left="382" w:right="1453"/>
        <w:jc w:val="center"/>
        <w:tabs>
          <w:tab w:pos="71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1.1.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SHO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EXAMPL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6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09pt;height:264.75pt;mso-position-horizontal-relative:char;mso-position-vertical-relative:line" type="#_x0000_t75">
            <v:imagedata r:id="rId9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75" w:right="2146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Figure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1.3: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instruction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screen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displays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users.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39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31.5pt;height:222.75pt;mso-position-horizontal-relative:char;mso-position-vertical-relative:line" type="#_x0000_t75">
            <v:imagedata r:id="rId10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919" w:right="199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Figure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1.4: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training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screen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records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clicks.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center"/>
        <w:spacing w:after="0"/>
        <w:sectPr>
          <w:pgMar w:header="1964" w:footer="0" w:top="1480" w:bottom="280" w:left="1720" w:right="1720"/>
          <w:headerReference w:type="odd" r:id="rId8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788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14.25pt;height:126pt;mso-position-horizontal-relative:char;mso-position-vertical-relative:line" type="#_x0000_t75">
            <v:imagedata r:id="rId12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6" w:after="0" w:line="240" w:lineRule="auto"/>
        <w:ind w:left="195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Figure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1.5: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screen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users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answer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speciﬁc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question.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NumType w:start="4"/>
          <w:pgMar w:header="0" w:footer="0" w:top="2160" w:bottom="280" w:left="1720" w:right="1720"/>
          <w:headerReference w:type="even" r:id="rId11"/>
          <w:pgSz w:w="12240" w:h="15840"/>
        </w:sectPr>
      </w:pPr>
      <w:rPr/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54" w:lineRule="exact"/>
        <w:ind w:left="417" w:right="6522"/>
        <w:jc w:val="both"/>
        <w:rPr>
          <w:rFonts w:ascii="Times New Roman" w:hAnsi="Times New Roman" w:cs="Times New Roman" w:eastAsia="Times New Roman"/>
          <w:sz w:val="41"/>
          <w:szCs w:val="41"/>
        </w:rPr>
      </w:pPr>
      <w:rPr/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  <w:b/>
          <w:bCs/>
        </w:rPr>
        <w:t>Chapte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41"/>
          <w:szCs w:val="41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  <w:b/>
          <w:bCs/>
        </w:rPr>
        <w:t>2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417" w:right="3868"/>
        <w:jc w:val="both"/>
        <w:rPr>
          <w:rFonts w:ascii="Times New Roman" w:hAnsi="Times New Roman" w:cs="Times New Roman" w:eastAsia="Times New Roman"/>
          <w:sz w:val="49"/>
          <w:szCs w:val="49"/>
        </w:rPr>
      </w:pPr>
      <w:rPr/>
      <w:r>
        <w:rPr>
          <w:rFonts w:ascii="Times New Roman" w:hAnsi="Times New Roman" w:cs="Times New Roman" w:eastAsia="Times New Roman"/>
          <w:sz w:val="49"/>
          <w:szCs w:val="49"/>
          <w:spacing w:val="0"/>
          <w:w w:val="100"/>
          <w:b/>
          <w:bCs/>
        </w:rPr>
        <w:t>Administrat</w:t>
      </w:r>
      <w:r>
        <w:rPr>
          <w:rFonts w:ascii="Times New Roman" w:hAnsi="Times New Roman" w:cs="Times New Roman" w:eastAsia="Times New Roman"/>
          <w:sz w:val="49"/>
          <w:szCs w:val="49"/>
          <w:spacing w:val="-5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49"/>
          <w:szCs w:val="49"/>
          <w:spacing w:val="-5"/>
          <w:w w:val="100"/>
          <w:b/>
          <w:bCs/>
        </w:rPr>
        <w:t>v</w:t>
      </w:r>
      <w:r>
        <w:rPr>
          <w:rFonts w:ascii="Times New Roman" w:hAnsi="Times New Roman" w:cs="Times New Roman" w:eastAsia="Times New Roman"/>
          <w:sz w:val="49"/>
          <w:szCs w:val="49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49"/>
          <w:szCs w:val="49"/>
          <w:spacing w:val="3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49"/>
          <w:szCs w:val="49"/>
          <w:spacing w:val="-46"/>
          <w:w w:val="101"/>
          <w:b/>
          <w:bCs/>
        </w:rPr>
        <w:t>T</w:t>
      </w:r>
      <w:r>
        <w:rPr>
          <w:rFonts w:ascii="Times New Roman" w:hAnsi="Times New Roman" w:cs="Times New Roman" w:eastAsia="Times New Roman"/>
          <w:sz w:val="49"/>
          <w:szCs w:val="49"/>
          <w:spacing w:val="0"/>
          <w:w w:val="101"/>
          <w:b/>
          <w:bCs/>
        </w:rPr>
        <w:t>ools</w:t>
      </w:r>
      <w:r>
        <w:rPr>
          <w:rFonts w:ascii="Times New Roman" w:hAnsi="Times New Roman" w:cs="Times New Roman" w:eastAsia="Times New Roman"/>
          <w:sz w:val="49"/>
          <w:szCs w:val="4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17" w:right="5400"/>
        <w:jc w:val="both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2.1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  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Quick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2"/>
          <w:b/>
          <w:bCs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2"/>
          <w:b/>
          <w:bCs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</w:rPr>
        <w:t>view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1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9" w:lineRule="auto"/>
        <w:ind w:left="417" w:right="145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point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ard,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term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“you”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refer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vidual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creating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xpe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iments,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term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“user”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refers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research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participants.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30" w:after="0" w:line="249" w:lineRule="auto"/>
        <w:ind w:left="417" w:right="1454" w:firstLine="2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DynaSearch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creation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contain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three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types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pages.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ﬁrst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instruction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page.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Here,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basic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HTML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displayed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speciﬁc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instructions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users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means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supplying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supplemental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information.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second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training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page.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composed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tables,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es,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maps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hidden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ﬁrst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loads.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order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users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information,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must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click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desired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element.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order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duration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clicks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trac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database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typically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hosted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web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last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type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questionnaire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vides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users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opportunity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feedback,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test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users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viously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displayed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information.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30" w:after="0" w:line="249" w:lineRule="auto"/>
        <w:ind w:left="417" w:right="1454" w:firstLine="2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order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create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pages,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accounts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administrator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access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administrator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where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links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ferent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editors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listed.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Instruction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training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pages,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questionnaire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pages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created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orde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creation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tool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should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until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pages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xperiment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been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ﬁnished..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30" w:after="0" w:line="249" w:lineRule="auto"/>
        <w:ind w:left="417" w:right="1454" w:firstLine="2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remainder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section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xplain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operation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editors.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arding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database,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please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refer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Appendix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ﬁle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system,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please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Appendix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17" w:right="5825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2.1.1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Instruction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ages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3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9" w:lineRule="auto"/>
        <w:ind w:left="417" w:right="145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create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instruction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page,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just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create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xt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ﬁle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contains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desired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place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5"/>
        </w:rPr>
        <w:t>DynaSearch/expResources/instructPages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215"/>
        </w:rPr>
        <w:t>/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directory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located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DynaSearch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ﬁle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system.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Because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inserted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between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9" w:lineRule="auto"/>
        <w:ind w:left="417" w:right="145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&lt;body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&gt;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tags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template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instruction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page,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additional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HTML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tags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maybe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desired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administrato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ﬁles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automatically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ailable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Setup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editor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3770" w:right="4841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center"/>
        <w:spacing w:after="0"/>
        <w:sectPr>
          <w:pgMar w:header="1964" w:footer="0" w:top="1480" w:bottom="280" w:left="1720" w:right="1720"/>
          <w:headerReference w:type="odd" r:id="rId13"/>
          <w:pgSz w:w="12240" w:h="15840"/>
        </w:sectPr>
      </w:pPr>
      <w:rPr/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12" w:after="0" w:line="240" w:lineRule="auto"/>
        <w:ind w:left="1493" w:right="5006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2.1.2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raining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ages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9" w:lineRule="auto"/>
        <w:ind w:left="1493" w:right="37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access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training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page,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select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raining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age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Editor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link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administra-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tor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page.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blank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training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editor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toolbar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wind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located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upper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left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wind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ith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xception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trash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can,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icons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toolbar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creation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ferent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wind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toolbar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wind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displayed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Fig.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2.1.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toolbar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wind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other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created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wind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clicking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dragging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title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handle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wind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304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189.0pt;height:189pt;mso-position-horizontal-relative:char;mso-position-vertical-relative:line" type="#_x0000_t75">
            <v:imagedata r:id="rId16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9" w:lineRule="auto"/>
        <w:ind w:left="1493" w:right="37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Figure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2.1: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icons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represent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trash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bin,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map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wind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xt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wind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clock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wind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table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wind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map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gend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wind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respect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93" w:right="6031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rash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Bin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7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9" w:lineRule="auto"/>
        <w:ind w:left="1493" w:right="37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trash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bin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delete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anted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wind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ws.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Simply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click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title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wind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wish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rem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drag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trash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can.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release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it,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deleted.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93" w:right="5580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Image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ind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7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9" w:lineRule="auto"/>
        <w:ind w:left="1493" w:right="37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wind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select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images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displayed.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function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display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type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picture,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though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originally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designed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display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maps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(see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Fig.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2.2).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may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resized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clicking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dragging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small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white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box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right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hand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corne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ﬁle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wish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use,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advisory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number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training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screen,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clicking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blue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“i”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icon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upper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right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hand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corner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wind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2" w:after="0" w:line="240" w:lineRule="auto"/>
        <w:ind w:left="179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ﬁle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should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located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9"/>
        </w:rPr>
        <w:t>DynaSearch/expResources/images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215"/>
        </w:rPr>
        <w:t>/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1493" w:right="382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w w:val="149"/>
        </w:rPr>
        <w:t>directory</w:t>
      </w:r>
      <w:r>
        <w:rPr>
          <w:rFonts w:ascii="Times New Roman" w:hAnsi="Times New Roman" w:cs="Times New Roman" w:eastAsia="Times New Roman"/>
          <w:sz w:val="20"/>
          <w:szCs w:val="20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located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directory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geographical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associated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NumType w:start="6"/>
          <w:pgMar w:header="1964" w:footer="0" w:top="2160" w:bottom="280" w:left="1720" w:right="1720"/>
          <w:headerReference w:type="even" r:id="rId14"/>
          <w:headerReference w:type="odd" r:id="rId15"/>
          <w:pgSz w:w="12240" w:h="15840"/>
        </w:sectPr>
      </w:pPr>
      <w:rPr/>
    </w:p>
    <w:p>
      <w:pPr>
        <w:spacing w:before="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6" w:after="0" w:line="249" w:lineRule="auto"/>
        <w:ind w:left="417" w:right="145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125.991997pt;margin-top:22.389925pt;width:2.989pt;height:.1pt;mso-position-horizontal-relative:page;mso-position-vertical-relative:paragraph;z-index:-1295" coordorigin="2520,448" coordsize="60,2">
            <v:shape style="position:absolute;left:2520;top:448;width:60;height:2" coordorigin="2520,448" coordsize="60,0" path="m2520,448l2580,448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393.694pt;margin-top:22.389925pt;width:2.989pt;height:.1pt;mso-position-horizontal-relative:page;mso-position-vertical-relative:paragraph;z-index:-1294" coordorigin="7874,448" coordsize="60,2">
            <v:shape style="position:absolute;left:7874;top:448;width:60;height:2" coordorigin="7874,448" coordsize="60,0" path="m7874,448l7934,448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415.213013pt;margin-top:22.389925pt;width:2.989pt;height:.1pt;mso-position-horizontal-relative:page;mso-position-vertical-relative:paragraph;z-index:-1293" coordorigin="8304,448" coordsize="60,2">
            <v:shape style="position:absolute;left:8304;top:448;width:60;height:2" coordorigin="8304,448" coordsize="60,0" path="m8304,448l8364,448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314.838013pt;margin-top:34.344925pt;width:2.989pt;height:.1pt;mso-position-horizontal-relative:page;mso-position-vertical-relative:paragraph;z-index:-1292" coordorigin="6297,687" coordsize="60,2">
            <v:shape style="position:absolute;left:6297;top:687;width:60;height:2" coordorigin="6297,687" coordsize="60,0" path="m6297,687l6357,68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336.356995pt;margin-top:34.344925pt;width:2.989pt;height:.1pt;mso-position-horizontal-relative:page;mso-position-vertical-relative:paragraph;z-index:-1291" coordorigin="6727,687" coordsize="60,2">
            <v:shape style="position:absolute;left:6727;top:687;width:60;height:2" coordorigin="6727,687" coordsize="60,0" path="m6727,687l6787,68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345.92099pt;margin-top:34.344925pt;width:2.989pt;height:.1pt;mso-position-horizontal-relative:page;mso-position-vertical-relative:paragraph;z-index:-1290" coordorigin="6918,687" coordsize="60,2">
            <v:shape style="position:absolute;left:6918;top:687;width:60;height:2" coordorigin="6918,687" coordsize="60,0" path="m6918,687l6978,687e" filled="f" stroked="t" strokeweight=".39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image.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name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ﬁle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must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name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ﬁle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plus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xten-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4"/>
        </w:rPr>
        <w:t>GEO.txt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xample,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ault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map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ﬁle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name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41"/>
        </w:rPr>
        <w:t>hurrican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4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4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2"/>
        </w:rPr>
        <w:t>1.png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corresponding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ﬁle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41"/>
        </w:rPr>
        <w:t>hurrican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4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4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4"/>
        </w:rPr>
        <w:t>GEO.txt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4" w:after="0" w:line="249" w:lineRule="auto"/>
        <w:ind w:left="417" w:right="1454" w:firstLine="2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ﬁle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required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order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accurately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advisory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map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wind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speciﬁes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latitude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longitude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map.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GEO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ﬁle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foll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format: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longitude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left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sid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longitude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right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sid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latitude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bottom,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latitude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top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longitudes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western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hemi-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sphere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latitudes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southern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hemisphere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represented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numbers,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while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longitudes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eastern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hemisphere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latitudes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northern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hemisphere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represented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posit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numbers.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4" w:after="0" w:line="249" w:lineRule="auto"/>
        <w:ind w:left="417" w:right="1454" w:firstLine="299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190.220993pt;margin-top:33.743042pt;width:2.989pt;height:.1pt;mso-position-horizontal-relative:page;mso-position-vertical-relative:paragraph;z-index:-1289" coordorigin="3804,675" coordsize="60,2">
            <v:shape style="position:absolute;left:3804;top:675;width:60;height:2" coordorigin="3804,675" coordsize="60,0" path="m3804,675l3864,675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211.740997pt;margin-top:33.743042pt;width:2.989pt;height:.1pt;mso-position-horizontal-relative:page;mso-position-vertical-relative:paragraph;z-index:-1288" coordorigin="4235,675" coordsize="60,2">
            <v:shape style="position:absolute;left:4235;top:675;width:60;height:2" coordorigin="4235,675" coordsize="60,0" path="m4235,675l4295,675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161.264999pt;margin-top:45.698044pt;width:2.989pt;height:.1pt;mso-position-horizontal-relative:page;mso-position-vertical-relative:paragraph;z-index:-1287" coordorigin="3225,914" coordsize="60,2">
            <v:shape style="position:absolute;left:3225;top:914;width:60;height:2" coordorigin="3225,914" coordsize="60,0" path="m3225,914l3285,914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182.785004pt;margin-top:45.698044pt;width:2.989pt;height:.1pt;mso-position-horizontal-relative:page;mso-position-vertical-relative:paragraph;z-index:-1286" coordorigin="3656,914" coordsize="60,2">
            <v:shape style="position:absolute;left:3656;top:914;width:60;height:2" coordorigin="3656,914" coordsize="60,0" path="m3656,914l3715,914e" filled="f" stroked="t" strokeweight=".39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tracking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needed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forecast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must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same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name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map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ﬁle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xtension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83"/>
        </w:rPr>
        <w:t>.txt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xample,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map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ﬁle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named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41"/>
        </w:rPr>
        <w:t>hurrican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4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4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2"/>
        </w:rPr>
        <w:t>1.png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tracking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ﬁle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should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named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41"/>
        </w:rPr>
        <w:t>hurrican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4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4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65"/>
        </w:rPr>
        <w:t>1.txt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ﬁle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should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placed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directory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4"/>
        </w:rPr>
        <w:t>DynaSearch/expResources/tracking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advisory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number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six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lines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associated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tracking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ﬁle,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line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formatted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foll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ws: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advi-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sory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numbe</w:t>
      </w:r>
      <w:r>
        <w:rPr>
          <w:rFonts w:ascii="Times New Roman" w:hAnsi="Times New Roman" w:cs="Times New Roman" w:eastAsia="Times New Roman"/>
          <w:sz w:val="20"/>
          <w:szCs w:val="20"/>
          <w:spacing w:val="-2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latitud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longitude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ﬁrst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line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current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hurricane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position.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foll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wing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ﬁ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lines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forecast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positions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one,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o,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three,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fou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ﬁ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days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respect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4" w:after="0" w:line="249" w:lineRule="auto"/>
        <w:ind w:left="417" w:right="1454" w:firstLine="299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Note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particular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your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xperiment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requires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gend,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only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wind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displayed.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44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41.5pt;height:244.5pt;mso-position-horizontal-relative:char;mso-position-vertical-relative:line" type="#_x0000_t75">
            <v:imagedata r:id="rId17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571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Figure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2.2: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map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wind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display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picture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ﬁle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associated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header="1964" w:footer="0" w:top="2160" w:bottom="280" w:left="1720" w:right="1720"/>
          <w:pgSz w:w="12240" w:h="15840"/>
        </w:sectPr>
      </w:pPr>
      <w:rPr/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0" w:after="0" w:line="240" w:lineRule="auto"/>
        <w:ind w:left="1493" w:right="6862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ext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ind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9" w:lineRule="auto"/>
        <w:ind w:left="1493" w:right="149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xt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wind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display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paragraphs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sections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xt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hidden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during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training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session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until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clicks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section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containing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xt.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title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wind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inside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both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modiﬁed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clicking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blue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“i”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icon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top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right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corner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wind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resized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clicking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dragging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white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box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bottom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right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corner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wind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493" w:right="6733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Clock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ind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9" w:lineRule="auto"/>
        <w:ind w:left="1493" w:right="149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clock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wind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determines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long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ailable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clicking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blue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“i”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icon,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specify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number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minutes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user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should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rece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ault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time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minutes.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clock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wind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created,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then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wind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ailable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user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until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click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Done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utton.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Please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clock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wind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actually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displayed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while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xperiment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being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run.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493" w:right="6762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able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ind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493" w:right="149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table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wind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displays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table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seen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Fig.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2.3.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Clicking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blue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1493" w:right="1503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“i”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icon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user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change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both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table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name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ﬁle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249" w:lineRule="auto"/>
        <w:ind w:left="1493" w:right="65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ble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stored.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xt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ﬁles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stored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directory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4"/>
        </w:rPr>
        <w:t>DynaSearch/expResources/tables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ﬁrst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column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ays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visible.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Columns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separated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commas,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9" w:lineRule="auto"/>
        <w:ind w:left="1493" w:right="149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separated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lines.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resize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table,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click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white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box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bottom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right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corner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table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wind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2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must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resize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table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manually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order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test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table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displays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correctl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9" w:lineRule="auto"/>
        <w:ind w:left="1493" w:right="1498" w:firstLine="299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order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distinguish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table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user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clicking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entries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database,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tables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xperiment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should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unique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table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names.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493" w:right="6600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Legend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ind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9" w:lineRule="auto"/>
        <w:ind w:left="1493" w:right="149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260.119995pt;margin-top:56.966202pt;width:2.989pt;height:.1pt;mso-position-horizontal-relative:page;mso-position-vertical-relative:paragraph;z-index:-1285" coordorigin="5202,1139" coordsize="60,2">
            <v:shape style="position:absolute;left:5202;top:1139;width:60;height:2" coordorigin="5202,1139" coordsize="60,0" path="m5202,1139l5262,1139e" filled="f" stroked="t" strokeweight=".39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gend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wind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associated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wind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editor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screen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(see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Fig.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2.4).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contains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uttons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user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click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obtain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arious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mation.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Clicking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blue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“i”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rename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title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wind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access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group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uttons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controlled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setting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rect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permissions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215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6"/>
          <w:w w:val="21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4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79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database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table.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arding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these,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please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Appendix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179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foll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wing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utton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groups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currently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implemented: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7" w:after="0" w:line="249" w:lineRule="auto"/>
        <w:ind w:left="1991" w:right="1498" w:firstLine="-249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1.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Current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Location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current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location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hurricane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rings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winds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arying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wind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speeds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74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rack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path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hurricane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past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1-5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days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9" w:lineRule="auto"/>
        <w:ind w:left="1991" w:right="1498" w:firstLine="-249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3.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orecast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rack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path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hurricane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projected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1-5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days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74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4.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Uncertainty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uncertainty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1-5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days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7" w:after="0" w:line="249" w:lineRule="auto"/>
        <w:ind w:left="1493" w:right="1498" w:firstLine="299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only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map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gend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wind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training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screen.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NumType w:start="8"/>
          <w:pgMar w:header="1964" w:footer="0" w:top="2160" w:bottom="280" w:left="1720" w:right="600"/>
          <w:headerReference w:type="even" r:id="rId18"/>
          <w:headerReference w:type="odd" r:id="rId19"/>
          <w:pgSz w:w="12240" w:h="15840"/>
        </w:sectPr>
      </w:pPr>
      <w:rPr/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35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50.5pt;height:243.75pt;mso-position-horizontal-relative:char;mso-position-vertical-relative:line" type="#_x0000_t75">
            <v:imagedata r:id="rId20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6" w:after="0" w:line="240" w:lineRule="auto"/>
        <w:ind w:left="1082" w:right="2153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Figure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2.3: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table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wind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displays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table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format.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417" w:right="762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Loading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9" w:lineRule="auto"/>
        <w:ind w:left="417" w:right="145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load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viously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training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screen,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pick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training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ﬁle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drop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menu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wish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ork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hit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Load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utton.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Note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changes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made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training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screen,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must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Save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utton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before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ating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17" w:right="7762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ving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417" w:right="145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Save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utton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prompt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enter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name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ﬁle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xtension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249" w:lineRule="auto"/>
        <w:ind w:left="417" w:right="145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82"/>
        </w:rPr>
        <w:t>.tx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8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0"/>
          <w:w w:val="18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automatically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added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name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suppl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necessary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include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ﬁle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name.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xample,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ant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ﬁle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name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68"/>
        </w:rPr>
        <w:t>test1.txt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enter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only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58"/>
        </w:rPr>
        <w:t>test1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17" w:right="5442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2.1.3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Questionnai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Editor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0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9" w:lineRule="auto"/>
        <w:ind w:left="417" w:right="145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Questionnaire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Editor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create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questionnaire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users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progress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through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xperiment.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ﬁ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basic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uilding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blocks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incorporated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type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questionnaire,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four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accessed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through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toolbar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displayed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Fig.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2.5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last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selected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drop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menu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page.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described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greater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detail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8" w:after="0" w:line="240" w:lineRule="auto"/>
        <w:ind w:left="71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submitted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users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ept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ﬁle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same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name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header="1964" w:footer="0" w:top="2160" w:bottom="280" w:left="1720" w:right="1720"/>
          <w:pgSz w:w="12240" w:h="15840"/>
        </w:sectPr>
      </w:pPr>
      <w:rPr/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05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88pt;height:117pt;mso-position-horizontal-relative:char;mso-position-vertical-relative:line" type="#_x0000_t75">
            <v:imagedata r:id="rId21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6" w:after="0" w:line="240" w:lineRule="auto"/>
        <w:ind w:left="2037" w:right="956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Figure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2.4: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gend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wind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displays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gend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current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map.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230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62.5pt;height:143.25pt;mso-position-horizontal-relative:char;mso-position-vertical-relative:line" type="#_x0000_t75">
            <v:imagedata r:id="rId22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2133" w:right="1052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Figure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2.5: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toolbar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create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ferent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question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types.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493" w:right="37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user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id,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stored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directory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0"/>
        </w:rPr>
        <w:t>DynaSearch/userData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ﬁle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system,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please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refer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Appendix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493" w:right="6637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Section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9" w:lineRule="auto"/>
        <w:ind w:left="1493" w:right="37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Section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option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split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questionnaire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ferent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sections.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Only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questionnaire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section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open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time.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section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accessed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clicking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section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header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only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visible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questionnaire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remain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xpanded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while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administrator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9" w:lineRule="auto"/>
        <w:ind w:left="1493" w:right="378" w:firstLine="2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create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section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heade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click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Section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radio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utton,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xt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prompt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title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appea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After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enter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title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select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xt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utton,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section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header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visible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page.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rem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section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heade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simply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click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minus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symbol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upper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right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corner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element.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493" w:right="5297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Radio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Button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Question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9" w:lineRule="auto"/>
        <w:ind w:left="1493" w:right="37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create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radio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utton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question,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select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Radio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Button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Question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option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toolbar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xt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DynaSearch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display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prompt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question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header="1964" w:footer="0" w:top="2160" w:bottom="280" w:left="1720" w:right="1720"/>
          <w:pgSz w:w="12240" w:h="15840"/>
        </w:sectPr>
      </w:pPr>
      <w:rPr/>
    </w:p>
    <w:p>
      <w:pPr>
        <w:spacing w:before="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6" w:after="0" w:line="249" w:lineRule="auto"/>
        <w:ind w:left="417" w:right="145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number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radio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utton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choices.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After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ﬁll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out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ain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hit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xt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utton,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DynaSearch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prompt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vide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speciﬁc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alue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radio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utton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option.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9" w:lineRule="auto"/>
        <w:ind w:left="417" w:right="1454" w:firstLine="2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DynaSearch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record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alue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choose,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alue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rem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radio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utton,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simply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click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minus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symbol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upper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right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corner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element.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417" w:right="7150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ext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Question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9" w:lineRule="auto"/>
        <w:ind w:left="418" w:right="1453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xt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Question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option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creation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free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response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question.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lecting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option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clicking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xt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utton,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prompted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vide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question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xt,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well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number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characters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should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displayed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screen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response.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Please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enter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response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alue,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entire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response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ed.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number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only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dictates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much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response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displayed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screen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time.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9" w:lineRule="auto"/>
        <w:ind w:left="418" w:right="1453" w:firstLine="2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After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information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ﬁlled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out,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question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added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screen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hitting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xt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utton.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rem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xt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question,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simply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click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red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minus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symbol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upper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right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corner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element.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418" w:right="7310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Line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ext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9" w:lineRule="auto"/>
        <w:ind w:left="418" w:right="1453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Line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xt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option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vide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users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additional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instructions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information.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After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selecting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option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hitting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xt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utton,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DynaSearch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prompt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enter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should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displayed.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page,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click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xt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utton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ain.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rem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line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xt,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simply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click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minus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symbol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upper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right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corner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element.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418" w:right="6151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op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wn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Question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List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9" w:lineRule="auto"/>
        <w:ind w:left="418" w:right="1453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administrator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may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place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written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radio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xt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question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Questionnai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Catalog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selecting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appropriate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question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designator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drop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menu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page.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arding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Questionnai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Catalog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please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appropriate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section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guide.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rem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question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added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drop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list,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simply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click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minus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symbol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right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corner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element.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418" w:right="7940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9" w:lineRule="auto"/>
        <w:ind w:left="418" w:right="1453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questionnaire,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Save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utton.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DynaSearch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prompt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create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title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questionnaire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bottom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page.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After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title,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click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Save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utton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bottom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417" w:right="5309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2.1.4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Questionnai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Catalog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9" w:lineRule="auto"/>
        <w:ind w:left="418" w:right="145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Questionnai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Catalog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create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questions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multiple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times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throughout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eral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questionnaires.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2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create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question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types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screen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through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toolbar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wn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Fig.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2.6.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radio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question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question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types.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header="1964" w:footer="0" w:top="2160" w:bottom="280" w:left="1720" w:right="1720"/>
          <w:pgSz w:w="12240" w:h="15840"/>
        </w:sectPr>
      </w:pPr>
      <w:rPr/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313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61.75pt;height:113.25pt;mso-position-horizontal-relative:char;mso-position-vertical-relative:line" type="#_x0000_t75">
            <v:imagedata r:id="rId23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6" w:after="0" w:line="240" w:lineRule="auto"/>
        <w:ind w:left="2168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Figure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2.6: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toolbar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create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ferent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question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types.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493" w:right="5297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Radio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Button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Question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9" w:lineRule="auto"/>
        <w:ind w:left="1493" w:right="37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create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radio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utton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question,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select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Radio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Button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Question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option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toolbar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xt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DynaSearch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display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prompt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question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number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radio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utton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choices.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After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ﬁll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out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ain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hit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xt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utton,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DynaSearch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prompt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vide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speciﬁc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alues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radio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utton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option.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" w:after="0" w:line="249" w:lineRule="auto"/>
        <w:ind w:left="1493" w:right="378" w:firstLine="2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After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ﬁll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alues,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xt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question.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box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appear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where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question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designator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created.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identify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question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Question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Editor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screen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op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Down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Question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List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" w:after="0" w:line="249" w:lineRule="auto"/>
        <w:ind w:left="1493" w:right="378" w:firstLine="2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DynaSearch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record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alue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choose,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alue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93" w:right="607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ext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Question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9" w:lineRule="auto"/>
        <w:ind w:left="1494" w:right="377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xt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Question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option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creation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free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response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question.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lecting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option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clicking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xt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utton,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prompted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vide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question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xt,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well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number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characters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should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displayed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screen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response.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Please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enter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response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alue,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entire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response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ed.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number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only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dictates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much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response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displayed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screen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time.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" w:after="0" w:line="249" w:lineRule="auto"/>
        <w:ind w:left="1494" w:right="377" w:firstLine="2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After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ﬁll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hit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xt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utton,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DynaSearch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prompt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vide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speciﬁc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alues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radio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utton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option.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After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ﬁll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alues,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hit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xt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question.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box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appear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where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question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designator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created.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identify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question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Question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Editor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screen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op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Down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Question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List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93" w:right="4309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2.1.5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Questionnai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b/>
          <w:bCs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iewer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6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9" w:lineRule="auto"/>
        <w:ind w:left="1493" w:right="37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22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screen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viously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created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questionnaires.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question-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naire,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select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questionnaire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drop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list,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click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Load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utton.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" w:after="0" w:line="249" w:lineRule="auto"/>
        <w:ind w:left="1493" w:right="378" w:firstLine="2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important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once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questionnaire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Questionnai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Ed-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itor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reloaded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changed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without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accessing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ques-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header="1964" w:footer="0" w:top="2160" w:bottom="280" w:left="1720" w:right="1720"/>
          <w:pgSz w:w="12240" w:h="15840"/>
        </w:sectPr>
      </w:pPr>
      <w:rPr/>
    </w:p>
    <w:p>
      <w:pPr>
        <w:spacing w:before="1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7" w:after="0" w:line="240" w:lineRule="auto"/>
        <w:ind w:left="417" w:right="145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223.570999pt;margin-top:10.483925pt;width:2.989pt;height:.1pt;mso-position-horizontal-relative:page;mso-position-vertical-relative:paragraph;z-index:-1284" coordorigin="4471,210" coordsize="60,2">
            <v:shape style="position:absolute;left:4471;top:210;width:60;height:2" coordorigin="4471,210" coordsize="60,0" path="m4471,210l4531,210e" filled="f" stroked="t" strokeweight=".39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tionnaire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directly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44"/>
        </w:rPr>
        <w:t>su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44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4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44"/>
        </w:rPr>
        <w:t>question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44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3"/>
          <w:w w:val="14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database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table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modifying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3"/>
        </w:rPr>
        <w:t>Valu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4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417" w:right="254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ﬁeld.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completely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erwritten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questionnaire.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17" w:right="5677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2.1.6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Experiment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Editor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9" w:lineRule="auto"/>
        <w:ind w:left="417" w:right="145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Experiment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Editor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combine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number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instruction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pages,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train-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pages,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questionnaires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single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xperiment.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ace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wn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Fig.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select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assemble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arious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elements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required.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change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title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xperiment,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click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current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title.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located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top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screen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surrounded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quotes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ault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alue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of,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Expe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9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iment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17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66.75pt;height:102pt;mso-position-horizontal-relative:char;mso-position-vertical-relative:line" type="#_x0000_t75">
            <v:imagedata r:id="rId24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432" w:right="146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Figure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2.7: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options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Experiment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Editor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assemble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xperiments.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417" w:right="642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Add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ormation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age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7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9" w:lineRule="auto"/>
        <w:ind w:left="417" w:right="145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Add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Information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utton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insert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current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xperiment.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utton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clic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ed,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inserted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current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list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pages,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wn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Fig.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2.8.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ault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title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19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</w:rPr>
        <w:t>age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2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modify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clicking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current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title,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point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9" w:lineRule="auto"/>
        <w:ind w:left="417" w:right="1454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DynaSearch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prompt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enter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one.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ault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ﬁle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associated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(unassigned)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changed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clicking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it.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Please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sure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enter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full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ﬁle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name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instruction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wish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use.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list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currently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ailable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instruction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found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selecting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drop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entitled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uction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18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8"/>
        </w:rPr>
        <w:t>ages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8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1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ﬁles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listed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those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stored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5"/>
        </w:rPr>
        <w:t>DynaSearch/expResources/instructPage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5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3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director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7" w:after="0" w:line="249" w:lineRule="auto"/>
        <w:ind w:left="417" w:right="1454" w:firstLine="2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change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sequence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page,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click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drag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blue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box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left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hand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label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slide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desired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location.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rem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your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list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pages,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select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minus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sign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right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hand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side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label.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61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24pt;height:23.25pt;mso-position-horizontal-relative:char;mso-position-vertical-relative:line" type="#_x0000_t75">
            <v:imagedata r:id="rId25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20" w:right="2291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Figure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2.8: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element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insert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instruction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page.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center"/>
        <w:spacing w:after="0"/>
        <w:sectPr>
          <w:pgMar w:header="1964" w:footer="0" w:top="2160" w:bottom="280" w:left="1720" w:right="1720"/>
          <w:pgSz w:w="12240" w:h="15840"/>
        </w:sectPr>
      </w:pPr>
      <w:rPr/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0" w:after="0" w:line="240" w:lineRule="auto"/>
        <w:ind w:left="1493" w:right="5646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Add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raining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age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3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9" w:lineRule="auto"/>
        <w:ind w:left="1493" w:right="37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Add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aining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utton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insert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training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cu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rent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xperiment.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utton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clic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ed,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training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inserted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current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list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pages,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wn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Fig.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2.9.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ault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title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19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</w:rPr>
        <w:t>age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2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modify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clicking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current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title,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point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DynaSearch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prompt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enter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one.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ault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ﬁle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associated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(unas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signed)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changed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clicking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it.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Please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sure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enter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full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ﬁle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name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training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wish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use.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list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currently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ailable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training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found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xamining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drop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list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entitled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Adviso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1493" w:right="230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ﬁles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listed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those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stored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3"/>
        </w:rPr>
        <w:t>DynaSearch/expResources/advisor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1493" w:right="6501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director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35" w:after="0" w:line="249" w:lineRule="auto"/>
        <w:ind w:left="1493" w:right="378" w:firstLine="2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change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sequence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page,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click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drag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blue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box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left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hand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label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slide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desired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location.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rem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your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list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pages,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select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minus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sign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right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hand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side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label.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743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18.75pt;height:21pt;mso-position-horizontal-relative:char;mso-position-vertical-relative:line" type="#_x0000_t75">
            <v:imagedata r:id="rId26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2460" w:right="1379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Figure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2.9: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element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insert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training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page.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93" w:right="5790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Add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Su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ey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age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3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9" w:lineRule="auto"/>
        <w:ind w:left="1494" w:right="37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Add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Surv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utton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insert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questionnaire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cu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rent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xperiment.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utton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clic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ed,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inserted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current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list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pages,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Fig.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2.10.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ault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title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17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7"/>
        </w:rPr>
        <w:t>age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7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1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2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modify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clicking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current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title,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point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DynaSearch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prompt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enter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one.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second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parameter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ﬁle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name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ault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alue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listed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(unassigned)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name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ﬁle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questionnaire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xperiment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director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xtension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ﬁlename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should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83"/>
        </w:rPr>
        <w:t>.txt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26" w:after="0" w:line="249" w:lineRule="auto"/>
        <w:ind w:left="1494" w:right="378" w:firstLine="2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ﬁnal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parameter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name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questionnaire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ould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use.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should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name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questionnaire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created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Questionnai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Editor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list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ailable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questionnaires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under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drop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listed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entitled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Active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Surv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ys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26" w:after="0" w:line="249" w:lineRule="auto"/>
        <w:ind w:left="1494" w:right="378" w:firstLine="2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change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sequence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page,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click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drag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blue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box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left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hand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label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slide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desired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location.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rem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your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list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pages,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select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minus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sign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right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hand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side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label.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533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39.75pt;height:20.25pt;mso-position-horizontal-relative:char;mso-position-vertical-relative:line" type="#_x0000_t75">
            <v:imagedata r:id="rId27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2460" w:right="1379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Figure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2.10: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element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insert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page.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center"/>
        <w:spacing w:after="0"/>
        <w:sectPr>
          <w:pgMar w:header="1964" w:footer="0" w:top="2160" w:bottom="280" w:left="1720" w:right="1720"/>
          <w:pgSz w:w="12240" w:h="15840"/>
        </w:sectPr>
      </w:pPr>
      <w:rPr/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0" w:after="0" w:line="240" w:lineRule="auto"/>
        <w:ind w:left="417" w:right="7313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New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Su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9" w:lineRule="auto"/>
        <w:ind w:left="417" w:right="145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start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click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Surv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Doing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clear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ork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been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done,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important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vious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ork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before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continuing.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417" w:right="729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Su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9" w:lineRule="auto"/>
        <w:ind w:left="417" w:right="145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266.419006pt;margin-top:33.049599pt;width:2.989pt;height:.1pt;mso-position-horizontal-relative:page;mso-position-vertical-relative:paragraph;z-index:-1283" coordorigin="5328,661" coordsize="60,2">
            <v:shape style="position:absolute;left:5328;top:661;width:60;height:2" coordorigin="5328,661" coordsize="60,0" path="m5328,661l5388,661e" filled="f" stroked="t" strokeweight=".39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been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orking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on,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click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Save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Surv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utton.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DynaSearch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then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xperiment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name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automatically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create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folder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directory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3"/>
        </w:rPr>
        <w:t>DynaSearch/hurrican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43"/>
        </w:rPr>
        <w:t>data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xplained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greater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detail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Appendix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417" w:right="7246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Load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Su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9" w:lineRule="auto"/>
        <w:ind w:left="417" w:right="145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load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viously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select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wish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load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drop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menu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click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Load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utton.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header="1964" w:footer="0" w:top="2160" w:bottom="280" w:left="172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1964" w:footer="0" w:top="2160" w:bottom="280" w:left="1720" w:right="1720"/>
          <w:pgSz w:w="12240" w:h="15840"/>
        </w:sectPr>
      </w:pPr>
      <w:rPr/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54" w:lineRule="exact"/>
        <w:ind w:left="417" w:right="6187"/>
        <w:jc w:val="both"/>
        <w:rPr>
          <w:rFonts w:ascii="Times New Roman" w:hAnsi="Times New Roman" w:cs="Times New Roman" w:eastAsia="Times New Roman"/>
          <w:sz w:val="41"/>
          <w:szCs w:val="41"/>
        </w:rPr>
      </w:pPr>
      <w:rPr/>
      <w:r>
        <w:rPr>
          <w:rFonts w:ascii="Times New Roman" w:hAnsi="Times New Roman" w:cs="Times New Roman" w:eastAsia="Times New Roman"/>
          <w:sz w:val="41"/>
          <w:szCs w:val="41"/>
          <w:spacing w:val="-1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  <w:b/>
          <w:bCs/>
        </w:rPr>
        <w:t>ppendix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417" w:right="3633"/>
        <w:jc w:val="both"/>
        <w:rPr>
          <w:rFonts w:ascii="Times New Roman" w:hAnsi="Times New Roman" w:cs="Times New Roman" w:eastAsia="Times New Roman"/>
          <w:sz w:val="49"/>
          <w:szCs w:val="49"/>
        </w:rPr>
      </w:pPr>
      <w:rPr/>
      <w:r>
        <w:rPr>
          <w:rFonts w:ascii="Times New Roman" w:hAnsi="Times New Roman" w:cs="Times New Roman" w:eastAsia="Times New Roman"/>
          <w:sz w:val="49"/>
          <w:szCs w:val="49"/>
          <w:spacing w:val="0"/>
          <w:w w:val="100"/>
          <w:b/>
          <w:bCs/>
        </w:rPr>
        <w:t>Database</w:t>
      </w:r>
      <w:r>
        <w:rPr>
          <w:rFonts w:ascii="Times New Roman" w:hAnsi="Times New Roman" w:cs="Times New Roman" w:eastAsia="Times New Roman"/>
          <w:sz w:val="49"/>
          <w:szCs w:val="49"/>
          <w:spacing w:val="2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49"/>
          <w:szCs w:val="49"/>
          <w:spacing w:val="0"/>
          <w:w w:val="101"/>
          <w:b/>
          <w:bCs/>
        </w:rPr>
        <w:t>In</w:t>
      </w:r>
      <w:r>
        <w:rPr>
          <w:rFonts w:ascii="Times New Roman" w:hAnsi="Times New Roman" w:cs="Times New Roman" w:eastAsia="Times New Roman"/>
          <w:sz w:val="49"/>
          <w:szCs w:val="49"/>
          <w:spacing w:val="-12"/>
          <w:w w:val="101"/>
          <w:b/>
          <w:bCs/>
        </w:rPr>
        <w:t>f</w:t>
      </w:r>
      <w:r>
        <w:rPr>
          <w:rFonts w:ascii="Times New Roman" w:hAnsi="Times New Roman" w:cs="Times New Roman" w:eastAsia="Times New Roman"/>
          <w:sz w:val="49"/>
          <w:szCs w:val="49"/>
          <w:spacing w:val="0"/>
          <w:w w:val="101"/>
          <w:b/>
          <w:bCs/>
        </w:rPr>
        <w:t>ormation</w:t>
      </w:r>
      <w:r>
        <w:rPr>
          <w:rFonts w:ascii="Times New Roman" w:hAnsi="Times New Roman" w:cs="Times New Roman" w:eastAsia="Times New Roman"/>
          <w:sz w:val="49"/>
          <w:szCs w:val="49"/>
          <w:spacing w:val="0"/>
          <w:w w:val="100"/>
        </w:rPr>
      </w:r>
    </w:p>
    <w:p>
      <w:pPr>
        <w:spacing w:before="9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417" w:right="145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tables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listed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DynaSearch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system.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other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tables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ﬁnd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database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items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original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EMDSS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application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website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based.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tables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dependen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othe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Because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resulting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structure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ery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simple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easy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maintain.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tables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xplained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greater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detail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database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DynaSearch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MySQL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5.1.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entire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uilt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ersion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2.0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ampSer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8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17" w:right="6423"/>
        <w:jc w:val="both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A.1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  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su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  <w:b/>
          <w:bCs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5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</w:rPr>
        <w:t>clicks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417" w:right="145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137.910004pt;margin-top:9.135933pt;width:2.989pt;height:.1pt;mso-position-horizontal-relative:page;mso-position-vertical-relative:paragraph;z-index:-1282" coordorigin="2758,183" coordsize="60,2">
            <v:shape style="position:absolute;left:2758;top:183;width:60;height:2" coordorigin="2758,183" coordsize="60,0" path="m2758,183l2818,183e" filled="f" stroked="t" strokeweight=".39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sur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cli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ks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table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records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click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user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training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pages.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entry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database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represents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single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click.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vidual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ﬁeld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xplained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17" w:right="6733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A.1.1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Dummy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5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9" w:lineRule="auto"/>
        <w:ind w:left="417" w:right="145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primary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entr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determine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element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inserted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table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relation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other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elements.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useful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reordering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elements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after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ordering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them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another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alue.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17" w:right="648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A.1.2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UserName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5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417" w:right="384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name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vidual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click.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17" w:right="5962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A.1.3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SessionNumber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5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9" w:lineRule="auto"/>
        <w:ind w:left="417" w:right="145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355.664001pt;margin-top:68.912933pt;width:2.989pt;height:.1pt;mso-position-horizontal-relative:page;mso-position-vertical-relative:paragraph;z-index:-1281" coordorigin="7113,1378" coordsize="60,2">
            <v:shape style="position:absolute;left:7113;top:1378;width:60;height:2" coordorigin="7113,1378" coordsize="60,0" path="m7113,1378l7173,1378e" filled="f" stroked="t" strokeweight=".39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ﬁeld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placed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eep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track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users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between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separate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xperiments.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determined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ould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much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help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currently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designed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xperiments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fully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implemented.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been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left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possible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future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xpansion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soft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are.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assumed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only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participates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xperiment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once.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case,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need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cleared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table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beforehand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position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number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need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reset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user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3720" w:right="4791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17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center"/>
        <w:spacing w:after="0"/>
        <w:sectPr>
          <w:pgMar w:header="1964" w:footer="0" w:top="1480" w:bottom="280" w:left="1720" w:right="1720"/>
          <w:headerReference w:type="odd" r:id="rId28"/>
          <w:pgSz w:w="12240" w:h="15840"/>
        </w:sectPr>
      </w:pPr>
      <w:rPr/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12" w:after="0" w:line="240" w:lineRule="auto"/>
        <w:ind w:left="1493" w:right="530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A.1.4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ObjClic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9" w:lineRule="auto"/>
        <w:ind w:left="1493" w:right="37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219.593002pt;margin-top:21.091967pt;width:2.989pt;height:.1pt;mso-position-horizontal-relative:page;mso-position-vertical-relative:paragraph;z-index:-1280" coordorigin="4392,422" coordsize="60,2">
            <v:shape style="position:absolute;left:4392;top:422;width:60;height:2" coordorigin="4392,422" coordsize="60,0" path="m4392,422l4452,422e" filled="f" stroked="t" strokeweight=".39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item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clic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particular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training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ery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objects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name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gins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“x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rack”.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naming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ention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fers,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depending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element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question.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details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three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element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types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93" w:right="6710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ables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9" w:lineRule="auto"/>
        <w:ind w:left="1493" w:right="37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264.148987pt;margin-top:9.129845pt;width:2.989pt;height:.1pt;mso-position-horizontal-relative:page;mso-position-vertical-relative:paragraph;z-index:-1279" coordorigin="5283,183" coordsize="60,2">
            <v:shape style="position:absolute;left:5283;top:183;width:60;height:2" coordorigin="5283,183" coordsize="60,0" path="m5283,183l5343,183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319.610992pt;margin-top:9.129845pt;width:2.989pt;height:.1pt;mso-position-horizontal-relative:page;mso-position-vertical-relative:paragraph;z-index:-1278" coordorigin="6392,183" coordsize="60,2">
            <v:shape style="position:absolute;left:6392;top:183;width:60;height:2" coordorigin="6392,183" coordsize="60,0" path="m6392,183l6452,183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370.31601pt;margin-top:9.129845pt;width:2.989pt;height:.1pt;mso-position-horizontal-relative:page;mso-position-vertical-relative:paragraph;z-index:-1277" coordorigin="7406,183" coordsize="60,2">
            <v:shape style="position:absolute;left:7406;top:183;width:60;height:2" coordorigin="7406,183" coordsize="60,0" path="m7406,183l7466,183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428.77301pt;margin-top:9.129845pt;width:2.989pt;height:.1pt;mso-position-horizontal-relative:page;mso-position-vertical-relative:paragraph;z-index:-1276" coordorigin="8575,183" coordsize="60,2">
            <v:shape style="position:absolute;left:8575;top:183;width:60;height:2" coordorigin="8575,183" coordsize="60,0" path="m8575,183l8635,183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458.490997pt;margin-top:9.129845pt;width:2.989pt;height:.1pt;mso-position-horizontal-relative:page;mso-position-vertical-relative:paragraph;z-index:-1275" coordorigin="9170,183" coordsize="60,2">
            <v:shape style="position:absolute;left:9170;top:183;width:60;height:2" coordorigin="9170,183" coordsize="60,0" path="m9170,183l9230,183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167.242996pt;margin-top:44.995846pt;width:2.989pt;height:.1pt;mso-position-horizontal-relative:page;mso-position-vertical-relative:paragraph;z-index:-1274" coordorigin="3345,900" coordsize="60,2">
            <v:shape style="position:absolute;left:3345;top:900;width:60;height:2" coordorigin="3345,900" coordsize="60,0" path="m3345,900l3405,900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242.559998pt;margin-top:44.995846pt;width:2.989pt;height:.1pt;mso-position-horizontal-relative:page;mso-position-vertical-relative:paragraph;z-index:-1273" coordorigin="4851,900" coordsize="60,2">
            <v:shape style="position:absolute;left:4851;top:900;width:60;height:2" coordorigin="4851,900" coordsize="60,0" path="m4851,900l4911,900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317.877991pt;margin-top:44.995846pt;width:2.989pt;height:.1pt;mso-position-horizontal-relative:page;mso-position-vertical-relative:paragraph;z-index:-1272" coordorigin="6358,900" coordsize="60,2">
            <v:shape style="position:absolute;left:6358;top:900;width:60;height:2" coordorigin="6358,900" coordsize="60,0" path="m6358,900l6417,900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357.329987pt;margin-top:44.995846pt;width:2.989pt;height:.1pt;mso-position-horizontal-relative:page;mso-position-vertical-relative:paragraph;z-index:-1271" coordorigin="7147,900" coordsize="60,2">
            <v:shape style="position:absolute;left:7147;top:900;width:60;height:2" coordorigin="7147,900" coordsize="60,0" path="m7147,900l7206,900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366.894012pt;margin-top:44.995846pt;width:2.989pt;height:.1pt;mso-position-horizontal-relative:page;mso-position-vertical-relative:paragraph;z-index:-1270" coordorigin="7338,900" coordsize="60,2">
            <v:shape style="position:absolute;left:7338;top:900;width:60;height:2" coordorigin="7338,900" coordsize="60,0" path="m7338,900l7398,900e" filled="f" stroked="t" strokeweight=".39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format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tables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is: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able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“ﬁle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name”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“table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name”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“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ow”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“column”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xample,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ﬁle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name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69"/>
        </w:rPr>
        <w:t>testFile.txt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table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name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0"/>
        </w:rPr>
        <w:t>Tabl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9"/>
          <w:w w:val="13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clic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ﬁrst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second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column,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entry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ould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3"/>
        </w:rPr>
        <w:t>toTrackTabl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3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65"/>
        </w:rPr>
        <w:t>testFile.tx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215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8"/>
        </w:rPr>
        <w:t>Table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8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2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3" w:after="0" w:line="249" w:lineRule="auto"/>
        <w:ind w:left="1493" w:right="378" w:firstLine="2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important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xperiment,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should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tables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share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both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same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ﬁle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name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table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name.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Otherwise,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impossible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distinguish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between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them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database.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93" w:right="6100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Map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Legends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493" w:right="4797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format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map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gends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249" w:lineRule="auto"/>
        <w:ind w:left="1493" w:right="37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165.688995pt;margin-top:9.573524pt;width:2.989pt;height:.1pt;mso-position-horizontal-relative:page;mso-position-vertical-relative:paragraph;z-index:-1269" coordorigin="3314,191" coordsize="60,2">
            <v:shape style="position:absolute;left:3314;top:191;width:60;height:2" coordorigin="3314,191" coordsize="60,0" path="m3314,191l3374,191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221.149994pt;margin-top:9.573524pt;width:2.989pt;height:.1pt;mso-position-horizontal-relative:page;mso-position-vertical-relative:paragraph;z-index:-1268" coordorigin="4423,191" coordsize="60,2">
            <v:shape style="position:absolute;left:4423;top:191;width:60;height:2" coordorigin="4423,191" coordsize="60,0" path="m4423,191l4483,191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270.723999pt;margin-top:9.573524pt;width:2.989pt;height:.1pt;mso-position-horizontal-relative:page;mso-position-vertical-relative:paragraph;z-index:-1267" coordorigin="5414,191" coordsize="60,2">
            <v:shape style="position:absolute;left:5414;top:191;width:60;height:2" coordorigin="5414,191" coordsize="60,0" path="m5414,191l5474,191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288.696991pt;margin-top:9.573524pt;width:2.989pt;height:.1pt;mso-position-horizontal-relative:page;mso-position-vertical-relative:paragraph;z-index:-1266" coordorigin="5774,191" coordsize="60,2">
            <v:shape style="position:absolute;left:5774;top:191;width:60;height:2" coordorigin="5774,191" coordsize="60,0" path="m5774,191l5834,191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371.135986pt;margin-top:9.573524pt;width:2.989pt;height:.1pt;mso-position-horizontal-relative:page;mso-position-vertical-relative:paragraph;z-index:-1265" coordorigin="7423,191" coordsize="60,2">
            <v:shape style="position:absolute;left:7423;top:191;width:60;height:2" coordorigin="7423,191" coordsize="60,0" path="m7423,191l7482,191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400.854004pt;margin-top:9.573524pt;width:2.989pt;height:.1pt;mso-position-horizontal-relative:page;mso-position-vertical-relative:paragraph;z-index:-1264" coordorigin="8017,191" coordsize="60,2">
            <v:shape style="position:absolute;left:8017;top:191;width:60;height:2" coordorigin="8017,191" coordsize="60,0" path="m8017,191l8077,191e" filled="f" stroked="t" strokeweight=".39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able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mapL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end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adv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“advisory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number”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“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ow”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“column”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xam-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ple,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advisory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number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training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screen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ﬁ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clic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second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third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column,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entry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ould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1493" w:right="330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167.242996pt;margin-top:9.123167pt;width:2.989pt;height:.1pt;mso-position-horizontal-relative:page;mso-position-vertical-relative:paragraph;z-index:-1263" coordorigin="3345,182" coordsize="60,2">
            <v:shape style="position:absolute;left:3345;top:182;width:60;height:2" coordorigin="3345,182" coordsize="60,0" path="m3345,182l3405,182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242.559998pt;margin-top:9.123167pt;width:2.989pt;height:.1pt;mso-position-horizontal-relative:page;mso-position-vertical-relative:paragraph;z-index:-1262" coordorigin="4851,182" coordsize="60,2">
            <v:shape style="position:absolute;left:4851;top:182;width:60;height:2" coordorigin="4851,182" coordsize="60,0" path="m4851,182l4911,182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299.945007pt;margin-top:9.123167pt;width:2.989pt;height:.1pt;mso-position-horizontal-relative:page;mso-position-vertical-relative:paragraph;z-index:-1261" coordorigin="5999,182" coordsize="60,2">
            <v:shape style="position:absolute;left:5999;top:182;width:60;height:2" coordorigin="5999,182" coordsize="60,0" path="m5999,182l6059,182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321.463989pt;margin-top:9.123167pt;width:2.989pt;height:.1pt;mso-position-horizontal-relative:page;mso-position-vertical-relative:paragraph;z-index:-1260" coordorigin="6429,182" coordsize="60,2">
            <v:shape style="position:absolute;left:6429;top:182;width:60;height:2" coordorigin="6429,182" coordsize="60,0" path="m6429,182l6489,182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331.028992pt;margin-top:9.123167pt;width:2.989pt;height:.1pt;mso-position-horizontal-relative:page;mso-position-vertical-relative:paragraph;z-index:-1259" coordorigin="6621,182" coordsize="60,2">
            <v:shape style="position:absolute;left:6621;top:182;width:60;height:2" coordorigin="6621,182" coordsize="60,0" path="m6621,182l6680,182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340.592987pt;margin-top:9.123167pt;width:2.989pt;height:.1pt;mso-position-horizontal-relative:page;mso-position-vertical-relative:paragraph;z-index:-1258" coordorigin="6812,182" coordsize="60,2">
            <v:shape style="position:absolute;left:6812;top:182;width:60;height:2" coordorigin="6812,182" coordsize="60,0" path="m6812,182l6872,182e" filled="f" stroked="t" strokeweight=".39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3"/>
        </w:rPr>
        <w:t>toTrackTabl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3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8"/>
        </w:rPr>
        <w:t>mapLegen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8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8"/>
          <w:w w:val="11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8"/>
        </w:rPr>
        <w:t>ad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8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1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43"/>
        </w:rPr>
        <w:t>3)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21" w:after="0" w:line="249" w:lineRule="auto"/>
        <w:ind w:left="1493" w:right="378" w:firstLine="2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important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maps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should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same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advisory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number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xperiment.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Otherwise,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impossible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distinguish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between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them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database.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93" w:right="6273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ext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Blocks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9" w:lineRule="auto"/>
        <w:ind w:left="1493" w:right="37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293.440002pt;margin-top:9.116312pt;width:2.989pt;height:.1pt;mso-position-horizontal-relative:page;mso-position-vertical-relative:paragraph;z-index:-1257" coordorigin="5869,182" coordsize="60,2">
            <v:shape style="position:absolute;left:5869;top:182;width:60;height:2" coordorigin="5869,182" coordsize="60,0" path="m5869,182l5929,182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343.164001pt;margin-top:9.116312pt;width:2.989pt;height:.1pt;mso-position-horizontal-relative:page;mso-position-vertical-relative:paragraph;z-index:-1256" coordorigin="6863,182" coordsize="60,2">
            <v:shape style="position:absolute;left:6863;top:182;width:60;height:2" coordorigin="6863,182" coordsize="60,0" path="m6863,182l6923,182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167.242996pt;margin-top:33.027313pt;width:2.989pt;height:.1pt;mso-position-horizontal-relative:page;mso-position-vertical-relative:paragraph;z-index:-1255" coordorigin="3345,661" coordsize="60,2">
            <v:shape style="position:absolute;left:3345;top:661;width:60;height:2" coordorigin="3345,661" coordsize="60,0" path="m3345,661l3405,661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236.582993pt;margin-top:33.027313pt;width:2.989pt;height:.1pt;mso-position-horizontal-relative:page;mso-position-vertical-relative:paragraph;z-index:-1254" coordorigin="4732,661" coordsize="60,2">
            <v:shape style="position:absolute;left:4732;top:661;width:60;height:2" coordorigin="4732,661" coordsize="60,0" path="m4732,661l4791,661e" filled="f" stroked="t" strokeweight=".39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format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xt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blocks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xt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“window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name”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xample,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name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xt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wind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“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Advisory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Information”,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then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entry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ould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8"/>
        </w:rPr>
        <w:t>toTrackTex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215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3"/>
        </w:rPr>
        <w:t>AdvisoryInformation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3" w:after="0" w:line="249" w:lineRule="auto"/>
        <w:ind w:left="1493" w:right="378" w:firstLine="2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important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blocks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should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same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title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throughout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xperiment.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Otherwise,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impossible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distinguish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between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them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database.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93" w:right="5205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A.1.5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ClickLength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493" w:right="275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long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element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clic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seconds.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2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93" w:right="5086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A.1.6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ClickNumber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9" w:lineRule="auto"/>
        <w:ind w:left="1493" w:right="37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order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element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clic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speciﬁc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training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page.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Ordering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elements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Dummy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alue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return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sequence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elements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single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training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were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accessed.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NumType w:start="18"/>
          <w:pgMar w:header="0" w:footer="0" w:top="2160" w:bottom="280" w:left="1720" w:right="1720"/>
          <w:headerReference w:type="even" r:id="rId29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6" w:after="0" w:line="240" w:lineRule="auto"/>
        <w:ind w:left="417" w:right="-20"/>
        <w:jc w:val="left"/>
        <w:tabs>
          <w:tab w:pos="70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149.578995pt;margin-top:10.436952pt;width:2.989pt;height:.1pt;mso-position-horizontal-relative:page;mso-position-vertical-relative:paragraph;z-index:-1253" coordorigin="2992,209" coordsize="60,2">
            <v:shape style="position:absolute;left:2992;top:209;width:60;height:2" coordorigin="2992,209" coordsize="60,0" path="m2992,209l3051,209e" filled="f" stroked="t" strokeweight=".39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A.2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UESTIO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2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19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417" w:right="-20"/>
        <w:jc w:val="left"/>
        <w:tabs>
          <w:tab w:pos="112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A.2</w:t>
      </w:r>
      <w:r>
        <w:rPr>
          <w:rFonts w:ascii="Times New Roman" w:hAnsi="Times New Roman" w:cs="Times New Roman" w:eastAsia="Times New Roman"/>
          <w:sz w:val="28"/>
          <w:szCs w:val="28"/>
          <w:spacing w:val="-6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su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  <w:b/>
          <w:bCs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5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</w:rPr>
        <w:t>question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7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26" w:after="0" w:line="249" w:lineRule="auto"/>
        <w:ind w:left="417" w:right="145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table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holds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questionnaires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been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created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within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DynaSearch.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erything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database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handled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internall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should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almost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need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accessed.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should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noted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once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xperiments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created,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2"/>
          <w:w w:val="100"/>
          <w:i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alue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ﬁeld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copied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ﬁle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ﬁle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system.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protect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vidual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xperiments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issues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may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occur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database.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details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ﬁeld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17" w:right="7357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A.2.1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0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417" w:right="145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id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ﬁeld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primary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entr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should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need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referenced.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7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17" w:right="6959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A.2.2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Name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0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9" w:lineRule="auto"/>
        <w:ind w:left="417" w:right="145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name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questionnaire.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what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displayed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trying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insert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questionnaire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ferent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xperiments.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should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unique.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17" w:right="698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A.2.3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  <w:b/>
          <w:bCs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alue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0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9" w:lineRule="auto"/>
        <w:ind w:left="417" w:right="145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HTML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questionnaire.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stored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basic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format.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questionnaire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needs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edited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after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ed,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through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ﬁeld,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currently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modify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pre-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xisting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17" w:right="5482"/>
        <w:jc w:val="both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A.3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  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su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  <w:b/>
          <w:bCs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5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</w:rPr>
        <w:t>randquestion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418" w:right="145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tables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holds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questions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created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through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Questionnai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Catalog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single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questions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maybe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repeatedly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inserted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questionnaire.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details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ﬁeld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17" w:right="7357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A.3.1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0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417" w:right="145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id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ﬁeld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primary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entr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should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need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referenced.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7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17" w:right="644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A.3.2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Designator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0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9" w:lineRule="auto"/>
        <w:ind w:left="418" w:right="145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question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identiﬁed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Questionnai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Editor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should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unique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alues.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17" w:right="698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A.3.3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  <w:b/>
          <w:bCs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alue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0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9" w:lineRule="auto"/>
        <w:ind w:left="417" w:right="145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HTML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question,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stored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basic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format.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question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needs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modiﬁed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after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ed,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through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417" w:right="2127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ﬁeld,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currently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change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question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once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been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header="1964" w:footer="0" w:top="1480" w:bottom="280" w:left="1720" w:right="1720"/>
          <w:headerReference w:type="odd" r:id="rId30"/>
          <w:pgSz w:w="12240" w:h="15840"/>
        </w:sectPr>
      </w:pPr>
      <w:rPr/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0" w:after="0" w:line="240" w:lineRule="auto"/>
        <w:ind w:left="1493" w:right="4837"/>
        <w:jc w:val="both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A.4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  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  <w:b/>
          <w:bCs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5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</w:rPr>
        <w:t>experiments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9" w:lineRule="auto"/>
        <w:ind w:left="1493" w:right="37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xperiments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table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holds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Experiment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Editor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Short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rem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ving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xperiments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database,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table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should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rarely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referenced.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93" w:right="628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A.4.1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493" w:right="383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id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ﬁeld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primary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entr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should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need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referenced.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93" w:right="4103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A.4.2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ExperimentShortName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9" w:lineRule="auto"/>
        <w:ind w:left="1493" w:right="37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xperiment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short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name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name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xperiment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seen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Experiment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Editor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name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xperiment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creation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without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spaces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special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characters.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93" w:right="463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A.4.3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ExperimentString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9" w:lineRule="auto"/>
        <w:ind w:left="1493" w:right="37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ﬁeld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contains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string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represent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xperiment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referenced.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Most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stored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xadecimal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characters,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therefore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unreadable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itself.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informa-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tion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should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only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accessed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through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Experiment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Editor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string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eeps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track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order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pages,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well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names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ﬁles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correspond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xperiment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folde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493" w:right="5810"/>
        <w:jc w:val="both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A.5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  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  <w:b/>
          <w:bCs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5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</w:rPr>
        <w:t>user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493" w:right="383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table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holds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account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detailed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look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1493" w:right="558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ﬁelds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93" w:right="565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223.802002pt;margin-top:11.003127pt;width:3.587pt;height:.1pt;mso-position-horizontal-relative:page;mso-position-vertical-relative:paragraph;z-index:-1252" coordorigin="4476,220" coordsize="72,2">
            <v:shape style="position:absolute;left:4476;top:220;width:72;height:2" coordorigin="4476,220" coordsize="72,0" path="m4476,220l4548,220e" filled="f" stroked="t" strokeweight=".39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A.5.1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User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9" w:lineRule="auto"/>
        <w:ind w:left="1493" w:right="37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identiﬁcation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user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vides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login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screen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order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access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xperiment.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93" w:right="537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237.766006pt;margin-top:11.004128pt;width:3.587pt;height:.1pt;mso-position-horizontal-relative:page;mso-position-vertical-relative:paragraph;z-index:-1251" coordorigin="4755,220" coordsize="72,2">
            <v:shape style="position:absolute;left:4755;top:220;width:72;height:2" coordorigin="4755,220" coordsize="72,0" path="m4755,220l4827,220e" filled="f" stroked="t" strokeweight=".39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A.5.2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County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493" w:right="18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Lists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current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county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ﬁeld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currently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used.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93" w:right="533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A.5.3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ass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ord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9" w:lineRule="auto"/>
        <w:ind w:left="1493" w:right="37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pass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Because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designed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academic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purposes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personal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being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stored,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pass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ords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encrypted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NumType w:start="20"/>
          <w:pgMar w:header="0" w:footer="0" w:top="2160" w:bottom="280" w:left="1720" w:right="1720"/>
          <w:headerReference w:type="even" r:id="rId31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6" w:after="0" w:line="240" w:lineRule="auto"/>
        <w:ind w:left="417" w:right="-20"/>
        <w:jc w:val="left"/>
        <w:tabs>
          <w:tab w:pos="70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136.289001pt;margin-top:10.436952pt;width:2.989pt;height:.1pt;mso-position-horizontal-relative:page;mso-position-vertical-relative:paragraph;z-index:-1250" coordorigin="2726,209" coordsize="60,2">
            <v:shape style="position:absolute;left:2726;top:209;width:60;height:2" coordorigin="2726,209" coordsize="60,0" path="m2726,209l2786,209e" filled="f" stroked="t" strokeweight=".39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A.5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417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170.003998pt;margin-top:11.003126pt;width:3.587pt;height:.1pt;mso-position-horizontal-relative:page;mso-position-vertical-relative:paragraph;z-index:-1249" coordorigin="3400,220" coordsize="72,2">
            <v:shape style="position:absolute;left:3400;top:220;width:72;height:2" coordorigin="3400,220" coordsize="72,0" path="m3400,220l3472,220e" filled="f" stroked="t" strokeweight=".39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A.5.4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User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ype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26" w:after="0" w:line="249" w:lineRule="auto"/>
        <w:ind w:left="417" w:right="145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speciﬁes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role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account.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“</w:t>
      </w:r>
      <w:r>
        <w:rPr>
          <w:rFonts w:ascii="Times New Roman" w:hAnsi="Times New Roman" w:cs="Times New Roman" w:eastAsia="Times New Roman"/>
          <w:sz w:val="20"/>
          <w:szCs w:val="20"/>
          <w:spacing w:val="-2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designates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account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adminis-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trato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true,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automatically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administrator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login.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“U”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designates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account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login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vidual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xperiment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participating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in.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should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access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editors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administrator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417" w:right="6959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A.5.5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Name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417" w:right="6556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Real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name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417" w:right="6826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A.5.6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scaleW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9" w:lineRule="auto"/>
        <w:ind w:left="417" w:right="145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ﬁeld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only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applies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users.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width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measurement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recorded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size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gistration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page,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ensure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ery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element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training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displayed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proper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proportion,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ardless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monitor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screen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size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resolution.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417" w:right="6879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A.5.7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scaleH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9" w:lineRule="auto"/>
        <w:ind w:left="417" w:right="145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ﬁeld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only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applies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users.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height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measurement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recorded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size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gistration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page,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ensure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ery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element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training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displayed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proper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proportion,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ardless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monitor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screen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size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resolution.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417" w:right="589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184.397995pt;margin-top:11.003119pt;width:3.587pt;height:.1pt;mso-position-horizontal-relative:page;mso-position-vertical-relative:paragraph;z-index:-1248" coordorigin="3688,220" coordsize="72,2">
            <v:shape style="position:absolute;left:3688;top:220;width:72;height:2" coordorigin="3688,220" coordsize="72,0" path="m3688,220l3760,220e" filled="f" stroked="t" strokeweight=".39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A.5.8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cur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ent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position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9" w:lineRule="auto"/>
        <w:ind w:left="417" w:right="145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ﬁeld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only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applies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users.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determines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where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xperiment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should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be,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should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log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try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log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back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before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completion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xperiment.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should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users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trying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back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track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xperiment,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though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vior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may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ary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wser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wse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417" w:right="640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A.5.9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experiment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9" w:lineRule="auto"/>
        <w:ind w:left="417" w:right="145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217.214005pt;margin-top:33.046928pt;width:2.989pt;height:.1pt;mso-position-horizontal-relative:page;mso-position-vertical-relative:paragraph;z-index:-1247" coordorigin="4344,661" coordsize="60,2">
            <v:shape style="position:absolute;left:4344;top:661;width:60;height:2" coordorigin="4344,661" coordsize="60,0" path="m4344,661l4404,661e" filled="f" stroked="t" strokeweight=".39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ﬁeld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only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applies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users.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determines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xperiment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displayed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log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system.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alue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must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Experiment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Short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Name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entries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listed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215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6"/>
          <w:w w:val="21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4"/>
        </w:rPr>
        <w:t>experiment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4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3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table.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417" w:right="6135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A.5.10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FORECAST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9" w:lineRule="auto"/>
        <w:ind w:left="417" w:right="145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Determines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whether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user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should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able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click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forecast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uttons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map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gend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wind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alue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means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able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access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information,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while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alue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means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header="1964" w:footer="0" w:top="1480" w:bottom="280" w:left="1720" w:right="1720"/>
          <w:headerReference w:type="odd" r:id="rId32"/>
          <w:pgSz w:w="12240" w:h="15840"/>
        </w:sectPr>
      </w:pPr>
      <w:rPr/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12" w:after="0" w:line="240" w:lineRule="auto"/>
        <w:ind w:left="1493" w:right="483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235.554001pt;margin-top:11.603127pt;width:3.587pt;height:.1pt;mso-position-horizontal-relative:page;mso-position-vertical-relative:paragraph;z-index:-1246" coordorigin="4711,232" coordsize="72,2">
            <v:shape style="position:absolute;left:4711;top:232;width:72;height:2" coordorigin="4711,232" coordsize="72,0" path="m4711,232l4783,232e" filled="f" stroked="t" strokeweight=".39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A.5.11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AST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TR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9" w:lineRule="auto"/>
        <w:ind w:left="1493" w:right="37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Determines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whether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user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should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able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click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past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track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uttons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map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gend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wind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alue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means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able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access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information,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while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alue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means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493" w:right="567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A.5.12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CONE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9" w:lineRule="auto"/>
        <w:ind w:left="1493" w:right="37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Determines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whether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user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should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able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click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cone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uncertainty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uttons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map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gend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wind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alue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means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user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able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access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information,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while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alue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means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493" w:right="5179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A.5.13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CURRENT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9" w:lineRule="auto"/>
        <w:ind w:left="1493" w:right="37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Determines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whether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user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should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able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click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current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location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utton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wind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alue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means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able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access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information,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while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alue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means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NumType w:start="22"/>
          <w:pgMar w:header="0" w:footer="0" w:top="2160" w:bottom="280" w:left="1720" w:right="1720"/>
          <w:headerReference w:type="even" r:id="rId33"/>
          <w:pgSz w:w="12240" w:h="15840"/>
        </w:sectPr>
      </w:pPr>
      <w:rPr/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54" w:lineRule="exact"/>
        <w:ind w:left="417" w:right="-20"/>
        <w:jc w:val="left"/>
        <w:rPr>
          <w:rFonts w:ascii="Times New Roman" w:hAnsi="Times New Roman" w:cs="Times New Roman" w:eastAsia="Times New Roman"/>
          <w:sz w:val="41"/>
          <w:szCs w:val="41"/>
        </w:rPr>
      </w:pPr>
      <w:rPr/>
      <w:r>
        <w:rPr>
          <w:rFonts w:ascii="Times New Roman" w:hAnsi="Times New Roman" w:cs="Times New Roman" w:eastAsia="Times New Roman"/>
          <w:sz w:val="41"/>
          <w:szCs w:val="41"/>
          <w:spacing w:val="-1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  <w:b/>
          <w:bCs/>
        </w:rPr>
        <w:t>ppendix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417" w:right="-20"/>
        <w:jc w:val="left"/>
        <w:rPr>
          <w:rFonts w:ascii="Times New Roman" w:hAnsi="Times New Roman" w:cs="Times New Roman" w:eastAsia="Times New Roman"/>
          <w:sz w:val="49"/>
          <w:szCs w:val="49"/>
        </w:rPr>
      </w:pPr>
      <w:rPr/>
      <w:r>
        <w:rPr>
          <w:rFonts w:ascii="Times New Roman" w:hAnsi="Times New Roman" w:cs="Times New Roman" w:eastAsia="Times New Roman"/>
          <w:sz w:val="49"/>
          <w:szCs w:val="49"/>
          <w:spacing w:val="0"/>
          <w:w w:val="100"/>
          <w:b/>
          <w:bCs/>
        </w:rPr>
        <w:t>Filesystem</w:t>
      </w:r>
      <w:r>
        <w:rPr>
          <w:rFonts w:ascii="Times New Roman" w:hAnsi="Times New Roman" w:cs="Times New Roman" w:eastAsia="Times New Roman"/>
          <w:sz w:val="49"/>
          <w:szCs w:val="49"/>
          <w:spacing w:val="2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49"/>
          <w:szCs w:val="49"/>
          <w:spacing w:val="0"/>
          <w:w w:val="101"/>
          <w:b/>
          <w:bCs/>
        </w:rPr>
        <w:t>In</w:t>
      </w:r>
      <w:r>
        <w:rPr>
          <w:rFonts w:ascii="Times New Roman" w:hAnsi="Times New Roman" w:cs="Times New Roman" w:eastAsia="Times New Roman"/>
          <w:sz w:val="49"/>
          <w:szCs w:val="49"/>
          <w:spacing w:val="-12"/>
          <w:w w:val="101"/>
          <w:b/>
          <w:bCs/>
        </w:rPr>
        <w:t>f</w:t>
      </w:r>
      <w:r>
        <w:rPr>
          <w:rFonts w:ascii="Times New Roman" w:hAnsi="Times New Roman" w:cs="Times New Roman" w:eastAsia="Times New Roman"/>
          <w:sz w:val="49"/>
          <w:szCs w:val="49"/>
          <w:spacing w:val="0"/>
          <w:w w:val="101"/>
          <w:b/>
          <w:bCs/>
        </w:rPr>
        <w:t>ormation</w:t>
      </w:r>
      <w:r>
        <w:rPr>
          <w:rFonts w:ascii="Times New Roman" w:hAnsi="Times New Roman" w:cs="Times New Roman" w:eastAsia="Times New Roman"/>
          <w:sz w:val="49"/>
          <w:szCs w:val="49"/>
          <w:spacing w:val="0"/>
          <w:w w:val="100"/>
        </w:rPr>
      </w:r>
    </w:p>
    <w:p>
      <w:pPr>
        <w:spacing w:before="2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17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ﬁle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separated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ﬁ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sections.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main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ﬁles,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xperiment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417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ﬁles,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xperiment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resources,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user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data,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other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assets.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detailed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17" w:right="-20"/>
        <w:jc w:val="left"/>
        <w:tabs>
          <w:tab w:pos="110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B.1</w:t>
      </w:r>
      <w:r>
        <w:rPr>
          <w:rFonts w:ascii="Times New Roman" w:hAnsi="Times New Roman" w:cs="Times New Roman" w:eastAsia="Times New Roman"/>
          <w:sz w:val="28"/>
          <w:szCs w:val="28"/>
          <w:spacing w:val="-6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Main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</w:rPr>
        <w:t>Files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1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417" w:right="1454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main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1"/>
        </w:rPr>
        <w:t>DynaSearc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1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2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directory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contains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ﬁles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during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interaction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creation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xperiments.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quick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ervi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most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notable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ﬁles.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5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71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Courier" w:hAnsi="Courier" w:cs="Courier" w:eastAsia="Courier"/>
          <w:sz w:val="20"/>
          <w:szCs w:val="20"/>
          <w:spacing w:val="0"/>
          <w:w w:val="83"/>
          <w:i/>
        </w:rPr>
        <w:t>•</w:t>
      </w:r>
      <w:r>
        <w:rPr>
          <w:rFonts w:ascii="Courier" w:hAnsi="Courier" w:cs="Courier" w:eastAsia="Courier"/>
          <w:sz w:val="20"/>
          <w:szCs w:val="20"/>
          <w:spacing w:val="0"/>
          <w:w w:val="83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6"/>
        </w:rPr>
        <w:t>admin.ph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6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2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administrators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login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3" w:lineRule="auto"/>
        <w:ind w:left="916" w:right="1449" w:firstLine="-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Courier" w:hAnsi="Courier" w:cs="Courier" w:eastAsia="Courier"/>
          <w:sz w:val="20"/>
          <w:szCs w:val="20"/>
          <w:spacing w:val="0"/>
          <w:w w:val="83"/>
          <w:i/>
        </w:rPr>
        <w:t>•</w:t>
      </w:r>
      <w:r>
        <w:rPr>
          <w:rFonts w:ascii="Courier" w:hAnsi="Courier" w:cs="Courier" w:eastAsia="Courier"/>
          <w:sz w:val="20"/>
          <w:szCs w:val="20"/>
          <w:spacing w:val="0"/>
          <w:w w:val="83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0"/>
        </w:rPr>
        <w:t>advance.ph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3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50"/>
        </w:rPr>
        <w:t>director.ph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ﬁles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interact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ensure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users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right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login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click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through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xperiment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71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Courier" w:hAnsi="Courier" w:cs="Courier" w:eastAsia="Courier"/>
          <w:sz w:val="20"/>
          <w:szCs w:val="20"/>
          <w:spacing w:val="0"/>
          <w:w w:val="83"/>
          <w:i/>
        </w:rPr>
        <w:t>•</w:t>
      </w:r>
      <w:r>
        <w:rPr>
          <w:rFonts w:ascii="Courier" w:hAnsi="Courier" w:cs="Courier" w:eastAsia="Courier"/>
          <w:sz w:val="20"/>
          <w:szCs w:val="20"/>
          <w:spacing w:val="0"/>
          <w:w w:val="83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7"/>
        </w:rPr>
        <w:t>dynaview.ph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7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2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main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training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users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interact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71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Courier" w:hAnsi="Courier" w:cs="Courier" w:eastAsia="Courier"/>
          <w:sz w:val="20"/>
          <w:szCs w:val="20"/>
          <w:spacing w:val="0"/>
          <w:w w:val="83"/>
          <w:i/>
        </w:rPr>
        <w:t>•</w:t>
      </w:r>
      <w:r>
        <w:rPr>
          <w:rFonts w:ascii="Courier" w:hAnsi="Courier" w:cs="Courier" w:eastAsia="Courier"/>
          <w:sz w:val="20"/>
          <w:szCs w:val="20"/>
          <w:spacing w:val="0"/>
          <w:w w:val="83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50"/>
        </w:rPr>
        <w:t>editor.ph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where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raining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age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Editor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loads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3" w:lineRule="auto"/>
        <w:ind w:left="916" w:right="1449" w:firstLine="-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Courier" w:hAnsi="Courier" w:cs="Courier" w:eastAsia="Courier"/>
          <w:sz w:val="20"/>
          <w:szCs w:val="20"/>
          <w:spacing w:val="0"/>
          <w:w w:val="83"/>
          <w:i/>
        </w:rPr>
        <w:t>•</w:t>
      </w:r>
      <w:r>
        <w:rPr>
          <w:rFonts w:ascii="Courier" w:hAnsi="Courier" w:cs="Courier" w:eastAsia="Courier"/>
          <w:sz w:val="20"/>
          <w:szCs w:val="20"/>
          <w:spacing w:val="0"/>
          <w:w w:val="83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51"/>
        </w:rPr>
        <w:t>instructions.ph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display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instructions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users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71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Courier" w:hAnsi="Courier" w:cs="Courier" w:eastAsia="Courier"/>
          <w:sz w:val="20"/>
          <w:szCs w:val="20"/>
          <w:spacing w:val="0"/>
          <w:w w:val="83"/>
          <w:i/>
        </w:rPr>
        <w:t>•</w:t>
      </w:r>
      <w:r>
        <w:rPr>
          <w:rFonts w:ascii="Courier" w:hAnsi="Courier" w:cs="Courier" w:eastAsia="Courier"/>
          <w:sz w:val="20"/>
          <w:szCs w:val="20"/>
          <w:spacing w:val="0"/>
          <w:w w:val="83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6"/>
        </w:rPr>
        <w:t>questDisplay.ph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6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3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implement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3" w:after="0" w:line="240" w:lineRule="auto"/>
        <w:ind w:left="91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Questionnai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b/>
          <w:bCs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iewer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1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Courier" w:hAnsi="Courier" w:cs="Courier" w:eastAsia="Courier"/>
          <w:sz w:val="20"/>
          <w:szCs w:val="20"/>
          <w:spacing w:val="0"/>
          <w:w w:val="83"/>
          <w:i/>
        </w:rPr>
        <w:t>•</w:t>
      </w:r>
      <w:r>
        <w:rPr>
          <w:rFonts w:ascii="Courier" w:hAnsi="Courier" w:cs="Courier" w:eastAsia="Courier"/>
          <w:sz w:val="20"/>
          <w:szCs w:val="20"/>
          <w:spacing w:val="0"/>
          <w:w w:val="83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40"/>
        </w:rPr>
        <w:t>questEditor.ph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4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4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implement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3" w:after="0" w:line="240" w:lineRule="auto"/>
        <w:ind w:left="91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Questionnai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Editor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1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Courier" w:hAnsi="Courier" w:cs="Courier" w:eastAsia="Courier"/>
          <w:sz w:val="20"/>
          <w:szCs w:val="20"/>
          <w:spacing w:val="0"/>
          <w:w w:val="83"/>
          <w:i/>
        </w:rPr>
        <w:t>•</w:t>
      </w:r>
      <w:r>
        <w:rPr>
          <w:rFonts w:ascii="Courier" w:hAnsi="Courier" w:cs="Courier" w:eastAsia="Courier"/>
          <w:sz w:val="20"/>
          <w:szCs w:val="20"/>
          <w:spacing w:val="0"/>
          <w:w w:val="83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8"/>
        </w:rPr>
        <w:t>question.ph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8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3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display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questionnaires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users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71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Courier" w:hAnsi="Courier" w:cs="Courier" w:eastAsia="Courier"/>
          <w:sz w:val="20"/>
          <w:szCs w:val="20"/>
          <w:spacing w:val="0"/>
          <w:w w:val="83"/>
          <w:i/>
        </w:rPr>
        <w:t>•</w:t>
      </w:r>
      <w:r>
        <w:rPr>
          <w:rFonts w:ascii="Courier" w:hAnsi="Courier" w:cs="Courier" w:eastAsia="Courier"/>
          <w:sz w:val="20"/>
          <w:szCs w:val="20"/>
          <w:spacing w:val="0"/>
          <w:w w:val="83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4"/>
        </w:rPr>
        <w:t>randQuestEditor.ph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4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3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implement</w:t>
      </w:r>
      <w:r>
        <w:rPr>
          <w:rFonts w:ascii="Times New Roman" w:hAnsi="Times New Roman" w:cs="Times New Roman" w:eastAsia="Times New Roman"/>
          <w:sz w:val="20"/>
          <w:szCs w:val="20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Questionnai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3" w:after="0" w:line="240" w:lineRule="auto"/>
        <w:ind w:left="91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Catalog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1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168.238998pt;margin-top:9.127481pt;width:2.989pt;height:.1pt;mso-position-horizontal-relative:page;mso-position-vertical-relative:paragraph;z-index:-1245" coordorigin="3365,183" coordsize="60,2">
            <v:shape style="position:absolute;left:3365;top:183;width:60;height:2" coordorigin="3365,183" coordsize="60,0" path="m3365,183l3425,183e" filled="f" stroked="t" strokeweight=".398pt" strokecolor="#000000">
              <v:path arrowok="t"/>
            </v:shape>
          </v:group>
          <w10:wrap type="none"/>
        </w:pict>
      </w:r>
      <w:r>
        <w:rPr>
          <w:rFonts w:ascii="Courier" w:hAnsi="Courier" w:cs="Courier" w:eastAsia="Courier"/>
          <w:sz w:val="20"/>
          <w:szCs w:val="20"/>
          <w:spacing w:val="0"/>
          <w:w w:val="83"/>
          <w:i/>
        </w:rPr>
        <w:t>•</w:t>
      </w:r>
      <w:r>
        <w:rPr>
          <w:rFonts w:ascii="Courier" w:hAnsi="Courier" w:cs="Courier" w:eastAsia="Courier"/>
          <w:sz w:val="20"/>
          <w:szCs w:val="20"/>
          <w:spacing w:val="0"/>
          <w:w w:val="83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6"/>
        </w:rPr>
        <w:t>surve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6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3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6"/>
        </w:rPr>
        <w:t>setup.ph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6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3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implement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Experiment</w:t>
      </w:r>
      <w:r>
        <w:rPr>
          <w:rFonts w:ascii="Times New Roman" w:hAnsi="Times New Roman" w:cs="Times New Roman" w:eastAsia="Times New Roman"/>
          <w:sz w:val="20"/>
          <w:szCs w:val="20"/>
          <w:spacing w:val="-2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Editor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720" w:right="4791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23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center"/>
        <w:spacing w:after="0"/>
        <w:sectPr>
          <w:pgMar w:header="1964" w:footer="0" w:top="1480" w:bottom="280" w:left="1720" w:right="1720"/>
          <w:headerReference w:type="odd" r:id="rId34"/>
          <w:pgSz w:w="12240" w:h="15840"/>
        </w:sectPr>
      </w:pPr>
      <w:rPr/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0" w:after="0" w:line="240" w:lineRule="auto"/>
        <w:ind w:left="1493" w:right="4454"/>
        <w:jc w:val="both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B.2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  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Experiment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</w:rPr>
        <w:t>Files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9" w:lineRule="auto"/>
        <w:ind w:left="1493" w:right="37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362.606995pt;margin-top:9.136931pt;width:2.989pt;height:.1pt;mso-position-horizontal-relative:page;mso-position-vertical-relative:paragraph;z-index:-1244" coordorigin="7252,183" coordsize="60,2">
            <v:shape style="position:absolute;left:7252;top:183;width:60;height:2" coordorigin="7252,183" coordsize="60,0" path="m7252,183l7312,183e" filled="f" stroked="t" strokeweight=".39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Inside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directory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5"/>
        </w:rPr>
        <w:t>DynaSearch/hurrican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5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0"/>
          <w:w w:val="13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5"/>
        </w:rPr>
        <w:t>dat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5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3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folder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ery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xperi-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ment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been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created.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Inside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folders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ﬁles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correspond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xperiment.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means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instruction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page,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training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page,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questionnaire,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ﬁle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xperiment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folder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responds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it.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Instruction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questionnaire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displayed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HTML,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training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encoded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xadecimal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characters.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493" w:right="3790"/>
        <w:jc w:val="both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B.3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  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Experiment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</w:rPr>
        <w:t>Resou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2"/>
          <w:b/>
          <w:bCs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</w:rPr>
        <w:t>ces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9" w:lineRule="auto"/>
        <w:ind w:left="1493" w:right="37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folder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7"/>
        </w:rPr>
        <w:t>DynaSearch/expResource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7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2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contains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number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sub-folders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store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needed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create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arious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instruction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training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pages.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purpose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folders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detailed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493" w:right="5345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B.3.1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42"/>
        </w:rPr>
        <w:t>advisor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9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9" w:lineRule="auto"/>
        <w:ind w:left="1493" w:right="37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directory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contains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training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created.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contents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displayed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xadecimal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characters,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only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utilized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inside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Dy-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naSearch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fram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ork.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493" w:right="563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B.3.2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2"/>
        </w:rPr>
        <w:t>image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53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9" w:lineRule="auto"/>
        <w:ind w:left="1493" w:right="37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directory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contains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copies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images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training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along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ﬁles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contain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geographic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image.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493" w:right="4627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B.3.3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45"/>
        </w:rPr>
        <w:t>instructPage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53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9" w:lineRule="auto"/>
        <w:ind w:left="1493" w:right="37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directory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contains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instruction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xperiment.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Though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82"/>
        </w:rPr>
        <w:t>.tx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8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4"/>
          <w:w w:val="18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xtension,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contents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just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HTML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ould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found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between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&lt;body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&gt;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tags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standard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HTML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ﬁle.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493" w:right="563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B.3.4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54"/>
        </w:rPr>
        <w:t>table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53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9" w:lineRule="auto"/>
        <w:ind w:left="1493" w:right="37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directory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contains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ﬁles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containing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table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training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493" w:right="5345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B.3.5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50"/>
        </w:rPr>
        <w:t>trackin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9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9" w:lineRule="auto"/>
        <w:ind w:left="1493" w:right="37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directory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contains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ﬁles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hold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hurricane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tracking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training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NumType w:start="24"/>
          <w:pgMar w:header="0" w:footer="0" w:top="2160" w:bottom="280" w:left="1720" w:right="1720"/>
          <w:headerReference w:type="even" r:id="rId35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6" w:after="0" w:line="240" w:lineRule="auto"/>
        <w:ind w:left="417" w:right="-20"/>
        <w:jc w:val="left"/>
        <w:tabs>
          <w:tab w:pos="70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B.4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417" w:right="-20"/>
        <w:jc w:val="left"/>
        <w:tabs>
          <w:tab w:pos="110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B.4</w:t>
      </w:r>
      <w:r>
        <w:rPr>
          <w:rFonts w:ascii="Times New Roman" w:hAnsi="Times New Roman" w:cs="Times New Roman" w:eastAsia="Times New Roman"/>
          <w:sz w:val="28"/>
          <w:szCs w:val="28"/>
          <w:spacing w:val="-6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User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</w:rPr>
        <w:t>Data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8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9" w:lineRule="auto"/>
        <w:ind w:left="417" w:right="1454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folder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holds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responses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participates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wind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scaling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information.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ery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alue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comma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separated,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commas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header="1964" w:footer="0" w:top="1480" w:bottom="280" w:left="1720" w:right="1720"/>
          <w:headerReference w:type="odd" r:id="rId36"/>
          <w:pgSz w:w="12240" w:h="15840"/>
        </w:sectPr>
      </w:pPr>
      <w:rPr/>
    </w:p>
    <w:p>
      <w:pPr>
        <w:spacing w:before="0" w:after="0" w:line="230" w:lineRule="exact"/>
        <w:ind w:left="417" w:right="-77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users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type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free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response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questions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replaced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20"/>
          <w:szCs w:val="20"/>
          <w:spacing w:val="-66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4"/>
        </w:rPr>
        <w:t>´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9" w:after="0" w:line="240" w:lineRule="auto"/>
        <w:ind w:left="417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named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according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user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name.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17" w:right="-20"/>
        <w:jc w:val="left"/>
        <w:tabs>
          <w:tab w:pos="110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B.5</w:t>
      </w:r>
      <w:r>
        <w:rPr>
          <w:rFonts w:ascii="Times New Roman" w:hAnsi="Times New Roman" w:cs="Times New Roman" w:eastAsia="Times New Roman"/>
          <w:sz w:val="28"/>
          <w:szCs w:val="28"/>
          <w:spacing w:val="-6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Other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</w:rPr>
        <w:t>Assets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ﬁles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80" w:bottom="280" w:left="1720" w:right="1720"/>
          <w:cols w:num="2" w:equalWidth="0">
            <w:col w:w="6112" w:space="142"/>
            <w:col w:w="2546"/>
          </w:cols>
        </w:sectPr>
      </w:pPr>
      <w:rPr/>
    </w:p>
    <w:p>
      <w:pPr>
        <w:spacing w:before="1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27" w:after="0" w:line="249" w:lineRule="auto"/>
        <w:ind w:left="417" w:right="145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4"/>
        </w:rPr>
        <w:t>DynaSearch/asset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4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3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directory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hold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background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scripts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ﬁles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DynaSearch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ork.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list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subdirectories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major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ﬁles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located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417" w:right="6707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B.5.1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2"/>
        </w:rPr>
        <w:t>image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53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17" w:right="338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directory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holds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images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utilized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DynaSearch.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3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17" w:right="7138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B.5.2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9"/>
        </w:rPr>
        <w:t>php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17" w:right="2677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directory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holds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php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ﬁles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behind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scenes.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3" w:lineRule="auto"/>
        <w:ind w:left="916" w:right="1449" w:firstLine="-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Courier" w:hAnsi="Courier" w:cs="Courier" w:eastAsia="Courier"/>
          <w:sz w:val="20"/>
          <w:szCs w:val="20"/>
          <w:spacing w:val="0"/>
          <w:w w:val="83"/>
          <w:i/>
        </w:rPr>
        <w:t>•</w:t>
      </w:r>
      <w:r>
        <w:rPr>
          <w:rFonts w:ascii="Courier" w:hAnsi="Courier" w:cs="Courier" w:eastAsia="Courier"/>
          <w:sz w:val="20"/>
          <w:szCs w:val="20"/>
          <w:spacing w:val="0"/>
          <w:w w:val="83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8"/>
        </w:rPr>
        <w:t>config.ph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8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Holds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database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required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access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modify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3" w:lineRule="auto"/>
        <w:ind w:left="916" w:right="1449" w:firstLine="-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Courier" w:hAnsi="Courier" w:cs="Courier" w:eastAsia="Courier"/>
          <w:sz w:val="20"/>
          <w:szCs w:val="20"/>
          <w:spacing w:val="0"/>
          <w:w w:val="83"/>
          <w:i/>
        </w:rPr>
        <w:t>•</w:t>
      </w:r>
      <w:r>
        <w:rPr>
          <w:rFonts w:ascii="Courier" w:hAnsi="Courier" w:cs="Courier" w:eastAsia="Courier"/>
          <w:sz w:val="20"/>
          <w:szCs w:val="20"/>
          <w:spacing w:val="0"/>
          <w:w w:val="83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8"/>
        </w:rPr>
        <w:t>standard.ph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8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3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Holds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standard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header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ery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php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ﬁle.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includes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</w:rPr>
        <w:t>&lt;head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</w:rPr>
        <w:t>&gt;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1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tags.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71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144.328995pt;margin-top:9.137591pt;width:2.989pt;height:.1pt;mso-position-horizontal-relative:page;mso-position-vertical-relative:paragraph;z-index:-1243" coordorigin="2887,183" coordsize="60,2">
            <v:shape style="position:absolute;left:2887;top:183;width:60;height:2" coordorigin="2887,183" coordsize="60,0" path="m2887,183l2946,183e" filled="f" stroked="t" strokeweight=".398pt" strokecolor="#000000">
              <v:path arrowok="t"/>
            </v:shape>
          </v:group>
          <w10:wrap type="none"/>
        </w:pict>
      </w:r>
      <w:r>
        <w:rPr>
          <w:rFonts w:ascii="Courier" w:hAnsi="Courier" w:cs="Courier" w:eastAsia="Courier"/>
          <w:sz w:val="20"/>
          <w:szCs w:val="20"/>
          <w:spacing w:val="0"/>
          <w:w w:val="83"/>
          <w:i/>
        </w:rPr>
        <w:t>•</w:t>
      </w:r>
      <w:r>
        <w:rPr>
          <w:rFonts w:ascii="Courier" w:hAnsi="Courier" w:cs="Courier" w:eastAsia="Courier"/>
          <w:sz w:val="20"/>
          <w:szCs w:val="20"/>
          <w:spacing w:val="0"/>
          <w:w w:val="83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62"/>
        </w:rPr>
        <w:t>util.ph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vides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connection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database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speciﬁed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41"/>
        </w:rPr>
        <w:t>config.ph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417" w:right="656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B.5.3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61"/>
        </w:rPr>
        <w:t>script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53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9" w:lineRule="auto"/>
        <w:ind w:left="417" w:right="1454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directory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holds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ascript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ﬁles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DynaSearch.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notables.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3" w:lineRule="auto"/>
        <w:ind w:left="916" w:right="1449" w:firstLine="-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Courier" w:hAnsi="Courier" w:cs="Courier" w:eastAsia="Courier"/>
          <w:sz w:val="20"/>
          <w:szCs w:val="20"/>
          <w:spacing w:val="0"/>
          <w:w w:val="83"/>
          <w:i/>
        </w:rPr>
        <w:t>•</w:t>
      </w:r>
      <w:r>
        <w:rPr>
          <w:rFonts w:ascii="Courier" w:hAnsi="Courier" w:cs="Courier" w:eastAsia="Courier"/>
          <w:sz w:val="20"/>
          <w:szCs w:val="20"/>
          <w:spacing w:val="0"/>
          <w:w w:val="83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65"/>
        </w:rPr>
        <w:t>editor.j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65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2"/>
          <w:w w:val="16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rather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ﬁle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stores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functions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raining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age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Editor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8"/>
        </w:rPr>
        <w:t>dynaview.ph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6" w:lineRule="auto"/>
        <w:ind w:left="916" w:right="1449" w:firstLine="-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Courier" w:hAnsi="Courier" w:cs="Courier" w:eastAsia="Courier"/>
          <w:sz w:val="20"/>
          <w:szCs w:val="20"/>
          <w:spacing w:val="0"/>
          <w:w w:val="83"/>
          <w:i/>
        </w:rPr>
        <w:t>•</w:t>
      </w:r>
      <w:r>
        <w:rPr>
          <w:rFonts w:ascii="Courier" w:hAnsi="Courier" w:cs="Courier" w:eastAsia="Courier"/>
          <w:sz w:val="20"/>
          <w:szCs w:val="20"/>
          <w:spacing w:val="0"/>
          <w:w w:val="83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57"/>
        </w:rPr>
        <w:t>timer.j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57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5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ﬁle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contains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scripts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ele-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ments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training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page,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well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track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click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before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sent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417" w:right="685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B.5.4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65"/>
        </w:rPr>
        <w:t>styl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4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17" w:right="332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directory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just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holds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style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DynaSearch.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1480" w:bottom="280" w:left="1720" w:right="172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NumType w:start="26"/>
          <w:pgMar w:header="0" w:footer="0" w:top="2160" w:bottom="280" w:left="1720" w:right="1720"/>
          <w:headerReference w:type="even" r:id="rId37"/>
          <w:pgSz w:w="12240" w:h="15840"/>
        </w:sectPr>
      </w:pPr>
      <w:rPr/>
    </w:p>
    <w:p>
      <w:pPr>
        <w:spacing w:before="6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54" w:lineRule="exact"/>
        <w:ind w:left="417" w:right="6187"/>
        <w:jc w:val="both"/>
        <w:rPr>
          <w:rFonts w:ascii="Times New Roman" w:hAnsi="Times New Roman" w:cs="Times New Roman" w:eastAsia="Times New Roman"/>
          <w:sz w:val="41"/>
          <w:szCs w:val="41"/>
        </w:rPr>
      </w:pPr>
      <w:rPr/>
      <w:r>
        <w:rPr>
          <w:rFonts w:ascii="Times New Roman" w:hAnsi="Times New Roman" w:cs="Times New Roman" w:eastAsia="Times New Roman"/>
          <w:sz w:val="41"/>
          <w:szCs w:val="41"/>
          <w:spacing w:val="-1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  <w:b/>
          <w:bCs/>
        </w:rPr>
        <w:t>ppendix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417" w:right="7132"/>
        <w:jc w:val="both"/>
        <w:rPr>
          <w:rFonts w:ascii="Times New Roman" w:hAnsi="Times New Roman" w:cs="Times New Roman" w:eastAsia="Times New Roman"/>
          <w:sz w:val="49"/>
          <w:szCs w:val="49"/>
        </w:rPr>
      </w:pPr>
      <w:rPr/>
      <w:r>
        <w:rPr>
          <w:rFonts w:ascii="Times New Roman" w:hAnsi="Times New Roman" w:cs="Times New Roman" w:eastAsia="Times New Roman"/>
          <w:sz w:val="49"/>
          <w:szCs w:val="49"/>
          <w:spacing w:val="0"/>
          <w:w w:val="101"/>
          <w:b/>
          <w:bCs/>
        </w:rPr>
        <w:t>Math</w:t>
      </w:r>
      <w:r>
        <w:rPr>
          <w:rFonts w:ascii="Times New Roman" w:hAnsi="Times New Roman" w:cs="Times New Roman" w:eastAsia="Times New Roman"/>
          <w:sz w:val="49"/>
          <w:szCs w:val="49"/>
          <w:spacing w:val="0"/>
          <w:w w:val="100"/>
        </w:rPr>
      </w:r>
    </w:p>
    <w:p>
      <w:pPr>
        <w:spacing w:before="3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417" w:right="145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places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DynaSearch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where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mathematical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computations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performed.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DynaSearch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current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location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hurricane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radi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separate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wind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speeds,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well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uncertainty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cone.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Both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detailed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17" w:right="4881"/>
        <w:jc w:val="both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C.1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  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Radius</w:t>
      </w:r>
      <w:r>
        <w:rPr>
          <w:rFonts w:ascii="Times New Roman" w:hAnsi="Times New Roman" w:cs="Times New Roman" w:eastAsia="Times New Roman"/>
          <w:sz w:val="28"/>
          <w:szCs w:val="28"/>
          <w:spacing w:val="1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of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ind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</w:rPr>
        <w:t>Speed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8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9" w:lineRule="auto"/>
        <w:ind w:left="417" w:right="145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3"/>
        </w:rPr>
        <w:t>&lt;canvas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3"/>
        </w:rPr>
        <w:t>&gt;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2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element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responsible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actually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wing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circle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around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cu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location,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order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need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vide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3"/>
        </w:rPr>
        <w:t>&lt;canvas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3"/>
        </w:rPr>
        <w:t>&gt;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2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element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coordinates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cente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well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radius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circle.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radius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predeﬁned,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need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translate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distance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miles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71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First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determine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gree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longitude: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2932" w:right="4386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l</w:t>
      </w:r>
      <w:r>
        <w:rPr>
          <w:rFonts w:ascii="Times New Roman" w:hAnsi="Times New Roman" w:cs="Times New Roman" w:eastAsia="Times New Roman"/>
          <w:sz w:val="14"/>
          <w:szCs w:val="14"/>
          <w:spacing w:val="28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24"/>
          <w:w w:val="13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i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79"/>
          <w:i/>
          <w:position w:val="0"/>
        </w:rPr>
        <w:t>/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i/>
          <w:position w:val="0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5"/>
          <w:i/>
          <w:position w:val="-3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spacing w:val="6"/>
          <w:w w:val="100"/>
          <w:i/>
          <w:position w:val="-3"/>
        </w:rPr>
        <w:t> </w:t>
      </w:r>
      <w:r>
        <w:rPr>
          <w:rFonts w:ascii="Courier" w:hAnsi="Courier" w:cs="Courier" w:eastAsia="Courier"/>
          <w:sz w:val="20"/>
          <w:szCs w:val="20"/>
          <w:spacing w:val="28"/>
          <w:w w:val="129"/>
          <w:i/>
          <w:position w:val="0"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i/>
          <w:position w:val="0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5"/>
          <w:i/>
          <w:position w:val="-3"/>
        </w:rPr>
        <w:t>l</w:t>
      </w:r>
      <w:r>
        <w:rPr>
          <w:rFonts w:ascii="Times New Roman" w:hAnsi="Times New Roman" w:cs="Times New Roman" w:eastAsia="Times New Roman"/>
          <w:sz w:val="14"/>
          <w:szCs w:val="14"/>
          <w:spacing w:val="-18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5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9" w:lineRule="auto"/>
        <w:ind w:left="417" w:right="1454" w:firstLine="2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300.786011pt;margin-top:9.141112pt;width:2.989pt;height:.1pt;mso-position-horizontal-relative:page;mso-position-vertical-relative:paragraph;z-index:-1242" coordorigin="6016,183" coordsize="60,2">
            <v:shape style="position:absolute;left:6016;top:183;width:60;height:2" coordorigin="6016,183" coordsize="60,0" path="m6016,183l6076,183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167.380005pt;margin-top:21.096111pt;width:2.989pt;height:.1pt;mso-position-horizontal-relative:page;mso-position-vertical-relative:paragraph;z-index:-1241" coordorigin="3348,422" coordsize="60,2">
            <v:shape style="position:absolute;left:3348;top:422;width:60;height:2" coordorigin="3348,422" coordsize="60,0" path="m3348,422l3407,422e" filled="f" stroked="t" strokeweight=".39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Where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height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map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els,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longitude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right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side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map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longitude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left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side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map.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determine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number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should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occu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radius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2878" w:right="4333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3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i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5"/>
          <w:i/>
          <w:position w:val="-3"/>
        </w:rPr>
        <w:t>l</w:t>
      </w:r>
      <w:r>
        <w:rPr>
          <w:rFonts w:ascii="Times New Roman" w:hAnsi="Times New Roman" w:cs="Times New Roman" w:eastAsia="Times New Roman"/>
          <w:sz w:val="14"/>
          <w:szCs w:val="14"/>
          <w:spacing w:val="-18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79"/>
          <w:i/>
          <w:position w:val="0"/>
        </w:rPr>
        <w:t>/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i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  <w:i/>
          <w:position w:val="0"/>
        </w:rPr>
        <w:t> </w:t>
      </w:r>
      <w:r>
        <w:rPr>
          <w:rFonts w:ascii="Courier" w:hAnsi="Courier" w:cs="Courier" w:eastAsia="Courier"/>
          <w:sz w:val="20"/>
          <w:szCs w:val="20"/>
          <w:spacing w:val="28"/>
          <w:w w:val="83"/>
          <w:i/>
          <w:position w:val="0"/>
        </w:rPr>
        <w:t>∗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i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016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5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9" w:lineRule="auto"/>
        <w:ind w:left="417" w:right="1454" w:firstLine="2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Where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total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number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els,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distance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nautical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miles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radius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0.016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ratio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miles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grees.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681" w:right="202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compute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coordinate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center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point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alue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foll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99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ws.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2140" w:right="3609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24"/>
          <w:w w:val="13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i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22"/>
          <w:w w:val="100"/>
          <w:i/>
        </w:rPr>
        <w:t> </w:t>
      </w:r>
      <w:r>
        <w:rPr>
          <w:rFonts w:ascii="Courier" w:hAnsi="Courier" w:cs="Courier" w:eastAsia="Courier"/>
          <w:sz w:val="20"/>
          <w:szCs w:val="20"/>
          <w:spacing w:val="28"/>
          <w:w w:val="83"/>
          <w:i/>
        </w:rPr>
        <w:t>∗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(((</w:t>
      </w:r>
      <w:r>
        <w:rPr>
          <w:rFonts w:ascii="Courier" w:hAnsi="Courier" w:cs="Courier" w:eastAsia="Courier"/>
          <w:sz w:val="20"/>
          <w:szCs w:val="20"/>
          <w:spacing w:val="0"/>
          <w:w w:val="129"/>
          <w:i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-22"/>
          <w:w w:val="100"/>
        </w:rPr>
        <w:t> </w:t>
      </w:r>
      <w:r>
        <w:rPr>
          <w:rFonts w:ascii="Courier" w:hAnsi="Courier" w:cs="Courier" w:eastAsia="Courier"/>
          <w:sz w:val="20"/>
          <w:szCs w:val="20"/>
          <w:spacing w:val="28"/>
          <w:w w:val="83"/>
          <w:i/>
        </w:rPr>
        <w:t>∗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i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5"/>
          <w:i/>
          <w:position w:val="-3"/>
        </w:rPr>
        <w:t>l</w:t>
      </w:r>
      <w:r>
        <w:rPr>
          <w:rFonts w:ascii="Times New Roman" w:hAnsi="Times New Roman" w:cs="Times New Roman" w:eastAsia="Times New Roman"/>
          <w:sz w:val="14"/>
          <w:szCs w:val="14"/>
          <w:spacing w:val="-18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  <w:position w:val="0"/>
        </w:rPr>
        <w:t> </w:t>
      </w:r>
      <w:r>
        <w:rPr>
          <w:rFonts w:ascii="Courier" w:hAnsi="Courier" w:cs="Courier" w:eastAsia="Courier"/>
          <w:sz w:val="20"/>
          <w:szCs w:val="20"/>
          <w:spacing w:val="28"/>
          <w:w w:val="129"/>
          <w:i/>
          <w:position w:val="0"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i/>
          <w:position w:val="0"/>
        </w:rPr>
        <w:t>c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5"/>
          <w:i/>
          <w:position w:val="-3"/>
        </w:rPr>
        <w:t>x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79"/>
          <w:i/>
          <w:position w:val="0"/>
        </w:rPr>
        <w:t>/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i/>
          <w:position w:val="0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5"/>
          <w:i/>
          <w:position w:val="-3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spacing w:val="6"/>
          <w:w w:val="100"/>
          <w:i/>
          <w:position w:val="-3"/>
        </w:rPr>
        <w:t> </w:t>
      </w:r>
      <w:r>
        <w:rPr>
          <w:rFonts w:ascii="Courier" w:hAnsi="Courier" w:cs="Courier" w:eastAsia="Courier"/>
          <w:sz w:val="20"/>
          <w:szCs w:val="20"/>
          <w:spacing w:val="28"/>
          <w:w w:val="129"/>
          <w:i/>
          <w:position w:val="0"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i/>
          <w:position w:val="0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5"/>
          <w:i/>
          <w:position w:val="-3"/>
        </w:rPr>
        <w:t>l</w:t>
      </w:r>
      <w:r>
        <w:rPr>
          <w:rFonts w:ascii="Times New Roman" w:hAnsi="Times New Roman" w:cs="Times New Roman" w:eastAsia="Times New Roman"/>
          <w:sz w:val="14"/>
          <w:szCs w:val="14"/>
          <w:spacing w:val="-18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))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5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9" w:lineRule="auto"/>
        <w:ind w:left="417" w:right="1454" w:firstLine="2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306.131012pt;margin-top:9.132156pt;width:2.989pt;height:.1pt;mso-position-horizontal-relative:page;mso-position-vertical-relative:paragraph;z-index:-1240" coordorigin="6123,183" coordsize="60,2">
            <v:shape style="position:absolute;left:6123;top:183;width:60;height:2" coordorigin="6123,183" coordsize="60,0" path="m6123,183l6182,183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152.544998pt;margin-top:21.087156pt;width:2.989pt;height:.1pt;mso-position-horizontal-relative:page;mso-position-vertical-relative:paragraph;z-index:-1239" coordorigin="3051,422" coordsize="60,2">
            <v:shape style="position:absolute;left:3051;top:422;width:60;height:2" coordorigin="3051,422" coordsize="60,0" path="m3051,422l3111,422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366.52301pt;margin-top:21.087156pt;width:2.989pt;height:.1pt;mso-position-horizontal-relative:page;mso-position-vertical-relative:paragraph;z-index:-1238" coordorigin="7330,422" coordsize="60,2">
            <v:shape style="position:absolute;left:7330;top:422;width:60;height:2" coordorigin="7330,422" coordsize="60,0" path="m7330,422l7390,422e" filled="f" stroked="t" strokeweight=".39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Where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width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map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els,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longitude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left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side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map,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longitude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right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side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map,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longitude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hurricane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current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position.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3720" w:right="4791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27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center"/>
        <w:spacing w:after="0"/>
        <w:sectPr>
          <w:pgMar w:header="1964" w:footer="0" w:top="1480" w:bottom="280" w:left="1720" w:right="1720"/>
          <w:headerReference w:type="odd" r:id="rId38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6" w:after="0" w:line="240" w:lineRule="auto"/>
        <w:ind w:left="1493" w:right="37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APPENDI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C.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  <w:i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2"/>
          <w:w w:val="117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754" w:right="941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compute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coordinate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center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point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alue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foll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99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ws.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509" w:right="2827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24"/>
          <w:w w:val="13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22"/>
          <w:w w:val="100"/>
          <w:i/>
        </w:rPr>
        <w:t> </w:t>
      </w:r>
      <w:r>
        <w:rPr>
          <w:rFonts w:ascii="Courier" w:hAnsi="Courier" w:cs="Courier" w:eastAsia="Courier"/>
          <w:sz w:val="20"/>
          <w:szCs w:val="20"/>
          <w:spacing w:val="28"/>
          <w:w w:val="83"/>
          <w:i/>
        </w:rPr>
        <w:t>∗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((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99"/>
          <w:i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5"/>
          <w:i/>
          <w:position w:val="-3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spacing w:val="13"/>
          <w:w w:val="100"/>
          <w:i/>
          <w:position w:val="-3"/>
        </w:rPr>
        <w:t> </w:t>
      </w:r>
      <w:r>
        <w:rPr>
          <w:rFonts w:ascii="Courier" w:hAnsi="Courier" w:cs="Courier" w:eastAsia="Courier"/>
          <w:sz w:val="20"/>
          <w:szCs w:val="20"/>
          <w:spacing w:val="28"/>
          <w:w w:val="129"/>
          <w:i/>
          <w:position w:val="0"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i/>
          <w:position w:val="0"/>
        </w:rPr>
        <w:t>c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5"/>
          <w:i/>
          <w:position w:val="-3"/>
        </w:rPr>
        <w:t>y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79"/>
          <w:i/>
          <w:position w:val="0"/>
        </w:rPr>
        <w:t>/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99"/>
          <w:i/>
          <w:position w:val="0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5"/>
          <w:i/>
          <w:position w:val="-3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spacing w:val="13"/>
          <w:w w:val="100"/>
          <w:i/>
          <w:position w:val="-3"/>
        </w:rPr>
        <w:t> </w:t>
      </w:r>
      <w:r>
        <w:rPr>
          <w:rFonts w:ascii="Courier" w:hAnsi="Courier" w:cs="Courier" w:eastAsia="Courier"/>
          <w:sz w:val="20"/>
          <w:szCs w:val="20"/>
          <w:spacing w:val="28"/>
          <w:w w:val="129"/>
          <w:i/>
          <w:position w:val="0"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i/>
          <w:position w:val="0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5"/>
          <w:i/>
          <w:position w:val="-3"/>
        </w:rPr>
        <w:t>b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))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9" w:lineRule="auto"/>
        <w:ind w:left="1493" w:right="378" w:firstLine="2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354.610992pt;margin-top:9.133268pt;width:2.989pt;height:.1pt;mso-position-horizontal-relative:page;mso-position-vertical-relative:paragraph;z-index:-1237" coordorigin="7092,183" coordsize="60,2">
            <v:shape style="position:absolute;left:7092;top:183;width:60;height:2" coordorigin="7092,183" coordsize="60,0" path="m7092,183l7152,183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168.457993pt;margin-top:21.088268pt;width:2.989pt;height:.1pt;mso-position-horizontal-relative:page;mso-position-vertical-relative:paragraph;z-index:-1236" coordorigin="3369,422" coordsize="60,2">
            <v:shape style="position:absolute;left:3369;top:422;width:60;height:2" coordorigin="3369,422" coordsize="60,0" path="m3369,422l3429,422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365.860992pt;margin-top:21.088268pt;width:2.989pt;height:.1pt;mso-position-horizontal-relative:page;mso-position-vertical-relative:paragraph;z-index:-1235" coordorigin="7317,422" coordsize="60,2">
            <v:shape style="position:absolute;left:7317;top:422;width:60;height:2" coordorigin="7317,422" coordsize="60,0" path="m7317,422l7377,422e" filled="f" stroked="t" strokeweight=".39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Where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height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map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els,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latitude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top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map,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latitude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bottom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map,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latitude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hurricane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current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position.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information,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call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3"/>
        </w:rPr>
        <w:t>&lt;canvas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3"/>
        </w:rPr>
        <w:t>&gt;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2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element,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circle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correct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radius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around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hurricane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current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position.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93" w:right="4359"/>
        <w:jc w:val="both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C.2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  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Uncertainty</w:t>
      </w:r>
      <w:r>
        <w:rPr>
          <w:rFonts w:ascii="Times New Roman" w:hAnsi="Times New Roman" w:cs="Times New Roman" w:eastAsia="Times New Roman"/>
          <w:sz w:val="28"/>
          <w:szCs w:val="28"/>
          <w:spacing w:val="3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</w:rPr>
        <w:t>Cone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8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9" w:lineRule="auto"/>
        <w:ind w:left="1493" w:right="37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uncertainty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found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calculating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latitude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longitude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position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cone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projected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position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hurricane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course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ﬁ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days.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this,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ﬁrst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ﬁnd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determine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perpendicular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line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gment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made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between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consecut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forecast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positions.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xample,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line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created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projected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position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after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day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days,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projected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position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after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three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days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four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days.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distance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line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gment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determined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forecast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corresponds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to.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xample,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distance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projected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position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after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day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miles.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After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days,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increases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50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miles,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179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First,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need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translate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latitude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longitude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alues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1493" w:right="1756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23"/>
        </w:rPr>
        <w:t>&lt;canvas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3"/>
        </w:rPr>
        <w:t>&gt;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2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element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understand.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computed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249" w:lineRule="auto"/>
        <w:ind w:left="1493" w:right="378" w:firstLine="2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coordinate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top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error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projected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position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p1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determined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foll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265" w:right="2588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x</w:t>
      </w:r>
      <w:r>
        <w:rPr>
          <w:rFonts w:ascii="Times New Roman" w:hAnsi="Times New Roman" w:cs="Times New Roman" w:eastAsia="Times New Roman"/>
          <w:sz w:val="14"/>
          <w:szCs w:val="14"/>
          <w:spacing w:val="23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3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1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x</w:t>
      </w:r>
      <w:r>
        <w:rPr>
          <w:rFonts w:ascii="Times New Roman" w:hAnsi="Times New Roman" w:cs="Times New Roman" w:eastAsia="Times New Roman"/>
          <w:sz w:val="14"/>
          <w:szCs w:val="14"/>
          <w:spacing w:val="4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0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-2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  <w:position w:val="0"/>
        </w:rPr>
        <w:t> </w:t>
      </w:r>
      <w:r>
        <w:rPr>
          <w:rFonts w:ascii="Courier" w:hAnsi="Courier" w:cs="Courier" w:eastAsia="Courier"/>
          <w:sz w:val="20"/>
          <w:szCs w:val="20"/>
          <w:spacing w:val="27"/>
          <w:w w:val="98"/>
          <w:i/>
          <w:position w:val="0"/>
        </w:rPr>
        <w:t>∗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8"/>
          <w:position w:val="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8"/>
          <w:i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8"/>
          <w:position w:val="0"/>
        </w:rPr>
        <w:t>016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8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98"/>
          <w:position w:val="0"/>
        </w:rPr>
        <w:t> </w:t>
      </w:r>
      <w:r>
        <w:rPr>
          <w:rFonts w:ascii="Courier" w:hAnsi="Courier" w:cs="Courier" w:eastAsia="Courier"/>
          <w:sz w:val="20"/>
          <w:szCs w:val="20"/>
          <w:spacing w:val="28"/>
          <w:w w:val="83"/>
          <w:i/>
          <w:position w:val="0"/>
        </w:rPr>
        <w:t>∗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3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1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y</w:t>
      </w:r>
      <w:r>
        <w:rPr>
          <w:rFonts w:ascii="Times New Roman" w:hAnsi="Times New Roman" w:cs="Times New Roman" w:eastAsia="Times New Roman"/>
          <w:sz w:val="14"/>
          <w:szCs w:val="14"/>
          <w:spacing w:val="4"/>
          <w:w w:val="100"/>
          <w:i/>
          <w:position w:val="-3"/>
        </w:rPr>
        <w:t> </w:t>
      </w:r>
      <w:r>
        <w:rPr>
          <w:rFonts w:ascii="Courier" w:hAnsi="Courier" w:cs="Courier" w:eastAsia="Courier"/>
          <w:sz w:val="20"/>
          <w:szCs w:val="20"/>
          <w:spacing w:val="0"/>
          <w:w w:val="129"/>
          <w:i/>
          <w:position w:val="0"/>
        </w:rPr>
        <w:t>−</w:t>
      </w:r>
      <w:r>
        <w:rPr>
          <w:rFonts w:ascii="Courier" w:hAnsi="Courier" w:cs="Courier" w:eastAsia="Courier"/>
          <w:sz w:val="20"/>
          <w:szCs w:val="20"/>
          <w:spacing w:val="-77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i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0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5"/>
          <w:i/>
          <w:position w:val="-3"/>
        </w:rPr>
        <w:t>y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9" w:lineRule="auto"/>
        <w:ind w:left="1493" w:right="378" w:firstLine="2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421.5pt;margin-top:9.134255pt;width:2.989pt;height:.1pt;mso-position-horizontal-relative:page;mso-position-vertical-relative:paragraph;z-index:-1234" coordorigin="8430,183" coordsize="60,2">
            <v:shape style="position:absolute;left:8430;top:183;width:60;height:2" coordorigin="8430,183" coordsize="60,0" path="m8430,183l8490,183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320.915009pt;margin-top:21.089256pt;width:2.989pt;height:.1pt;mso-position-horizontal-relative:page;mso-position-vertical-relative:paragraph;z-index:-1233" coordorigin="6418,422" coordsize="60,2">
            <v:shape style="position:absolute;left:6418;top:422;width:60;height:2" coordorigin="6418,422" coordsize="60,0" path="m6418,422l6478,422e" filled="f" stroked="t" strokeweight=".39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Where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distance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projection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position,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p1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coordinate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current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projected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position,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p0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coordinate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vious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position.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9" w:lineRule="auto"/>
        <w:ind w:left="1493" w:right="378" w:firstLine="2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Similarl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computer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coordinate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top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error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projected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position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foll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wing.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265" w:right="2588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y</w:t>
      </w:r>
      <w:r>
        <w:rPr>
          <w:rFonts w:ascii="Times New Roman" w:hAnsi="Times New Roman" w:cs="Times New Roman" w:eastAsia="Times New Roman"/>
          <w:sz w:val="14"/>
          <w:szCs w:val="14"/>
          <w:spacing w:val="22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3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1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y</w:t>
      </w:r>
      <w:r>
        <w:rPr>
          <w:rFonts w:ascii="Times New Roman" w:hAnsi="Times New Roman" w:cs="Times New Roman" w:eastAsia="Times New Roman"/>
          <w:sz w:val="14"/>
          <w:szCs w:val="14"/>
          <w:spacing w:val="4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0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-2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  <w:position w:val="0"/>
        </w:rPr>
        <w:t> </w:t>
      </w:r>
      <w:r>
        <w:rPr>
          <w:rFonts w:ascii="Courier" w:hAnsi="Courier" w:cs="Courier" w:eastAsia="Courier"/>
          <w:sz w:val="20"/>
          <w:szCs w:val="20"/>
          <w:spacing w:val="27"/>
          <w:w w:val="98"/>
          <w:i/>
          <w:position w:val="0"/>
        </w:rPr>
        <w:t>∗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8"/>
          <w:position w:val="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8"/>
          <w:i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8"/>
          <w:position w:val="0"/>
        </w:rPr>
        <w:t>016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8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98"/>
          <w:position w:val="0"/>
        </w:rPr>
        <w:t> </w:t>
      </w:r>
      <w:r>
        <w:rPr>
          <w:rFonts w:ascii="Courier" w:hAnsi="Courier" w:cs="Courier" w:eastAsia="Courier"/>
          <w:sz w:val="20"/>
          <w:szCs w:val="20"/>
          <w:spacing w:val="28"/>
          <w:w w:val="83"/>
          <w:i/>
          <w:position w:val="0"/>
        </w:rPr>
        <w:t>∗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3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1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x</w:t>
      </w:r>
      <w:r>
        <w:rPr>
          <w:rFonts w:ascii="Times New Roman" w:hAnsi="Times New Roman" w:cs="Times New Roman" w:eastAsia="Times New Roman"/>
          <w:sz w:val="14"/>
          <w:szCs w:val="14"/>
          <w:spacing w:val="4"/>
          <w:w w:val="100"/>
          <w:i/>
          <w:position w:val="-3"/>
        </w:rPr>
        <w:t> </w:t>
      </w:r>
      <w:r>
        <w:rPr>
          <w:rFonts w:ascii="Courier" w:hAnsi="Courier" w:cs="Courier" w:eastAsia="Courier"/>
          <w:sz w:val="20"/>
          <w:szCs w:val="20"/>
          <w:spacing w:val="0"/>
          <w:w w:val="129"/>
          <w:i/>
          <w:position w:val="0"/>
        </w:rPr>
        <w:t>−</w:t>
      </w:r>
      <w:r>
        <w:rPr>
          <w:rFonts w:ascii="Courier" w:hAnsi="Courier" w:cs="Courier" w:eastAsia="Courier"/>
          <w:sz w:val="20"/>
          <w:szCs w:val="20"/>
          <w:spacing w:val="-77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i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0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5"/>
          <w:i/>
          <w:position w:val="-3"/>
        </w:rPr>
        <w:t>x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9" w:lineRule="auto"/>
        <w:ind w:left="1493" w:right="378" w:firstLine="2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421.5pt;margin-top:9.134265pt;width:2.989pt;height:.1pt;mso-position-horizontal-relative:page;mso-position-vertical-relative:paragraph;z-index:-1232" coordorigin="8430,183" coordsize="60,2">
            <v:shape style="position:absolute;left:8430;top:183;width:60;height:2" coordorigin="8430,183" coordsize="60,0" path="m8430,183l8490,183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320.915009pt;margin-top:21.089264pt;width:2.989pt;height:.1pt;mso-position-horizontal-relative:page;mso-position-vertical-relative:paragraph;z-index:-1231" coordorigin="6418,422" coordsize="60,2">
            <v:shape style="position:absolute;left:6418;top:422;width:60;height:2" coordorigin="6418,422" coordsize="60,0" path="m6418,422l6478,422e" filled="f" stroked="t" strokeweight=".39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Where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distance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projection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position,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p1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coordinate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current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projected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position,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p0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coordinate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vious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position.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9" w:lineRule="auto"/>
        <w:ind w:left="1493" w:right="378" w:firstLine="2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Finding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coordinates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computed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similar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equations.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bottom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foll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246" w:right="2563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x</w:t>
      </w:r>
      <w:r>
        <w:rPr>
          <w:rFonts w:ascii="Times New Roman" w:hAnsi="Times New Roman" w:cs="Times New Roman" w:eastAsia="Times New Roman"/>
          <w:sz w:val="14"/>
          <w:szCs w:val="14"/>
          <w:spacing w:val="22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3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1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x</w:t>
      </w:r>
      <w:r>
        <w:rPr>
          <w:rFonts w:ascii="Times New Roman" w:hAnsi="Times New Roman" w:cs="Times New Roman" w:eastAsia="Times New Roman"/>
          <w:sz w:val="14"/>
          <w:szCs w:val="14"/>
          <w:spacing w:val="4"/>
          <w:w w:val="100"/>
          <w:i/>
          <w:position w:val="-3"/>
        </w:rPr>
        <w:t> </w:t>
      </w:r>
      <w:r>
        <w:rPr>
          <w:rFonts w:ascii="Courier" w:hAnsi="Courier" w:cs="Courier" w:eastAsia="Courier"/>
          <w:sz w:val="20"/>
          <w:szCs w:val="20"/>
          <w:spacing w:val="32"/>
          <w:w w:val="114"/>
          <w:i/>
          <w:position w:val="0"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  <w:i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14"/>
          <w:i/>
          <w:position w:val="0"/>
        </w:rPr>
        <w:t> </w:t>
      </w:r>
      <w:r>
        <w:rPr>
          <w:rFonts w:ascii="Courier" w:hAnsi="Courier" w:cs="Courier" w:eastAsia="Courier"/>
          <w:sz w:val="20"/>
          <w:szCs w:val="20"/>
          <w:spacing w:val="27"/>
          <w:w w:val="98"/>
          <w:i/>
          <w:position w:val="0"/>
        </w:rPr>
        <w:t>∗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8"/>
          <w:position w:val="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8"/>
          <w:i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8"/>
          <w:position w:val="0"/>
        </w:rPr>
        <w:t>016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8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98"/>
          <w:position w:val="0"/>
        </w:rPr>
        <w:t> </w:t>
      </w:r>
      <w:r>
        <w:rPr>
          <w:rFonts w:ascii="Courier" w:hAnsi="Courier" w:cs="Courier" w:eastAsia="Courier"/>
          <w:sz w:val="20"/>
          <w:szCs w:val="20"/>
          <w:spacing w:val="28"/>
          <w:w w:val="83"/>
          <w:i/>
          <w:position w:val="0"/>
        </w:rPr>
        <w:t>∗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3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1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y</w:t>
      </w:r>
      <w:r>
        <w:rPr>
          <w:rFonts w:ascii="Times New Roman" w:hAnsi="Times New Roman" w:cs="Times New Roman" w:eastAsia="Times New Roman"/>
          <w:sz w:val="14"/>
          <w:szCs w:val="14"/>
          <w:spacing w:val="4"/>
          <w:w w:val="100"/>
          <w:i/>
          <w:position w:val="-3"/>
        </w:rPr>
        <w:t> </w:t>
      </w:r>
      <w:r>
        <w:rPr>
          <w:rFonts w:ascii="Courier" w:hAnsi="Courier" w:cs="Courier" w:eastAsia="Courier"/>
          <w:sz w:val="20"/>
          <w:szCs w:val="20"/>
          <w:spacing w:val="0"/>
          <w:w w:val="129"/>
          <w:i/>
          <w:position w:val="0"/>
        </w:rPr>
        <w:t>−</w:t>
      </w:r>
      <w:r>
        <w:rPr>
          <w:rFonts w:ascii="Courier" w:hAnsi="Courier" w:cs="Courier" w:eastAsia="Courier"/>
          <w:sz w:val="20"/>
          <w:szCs w:val="20"/>
          <w:spacing w:val="-77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i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0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5"/>
          <w:i/>
          <w:position w:val="-3"/>
        </w:rPr>
        <w:t>y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79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ﬁnall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bottom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246" w:right="2563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y</w:t>
      </w:r>
      <w:r>
        <w:rPr>
          <w:rFonts w:ascii="Times New Roman" w:hAnsi="Times New Roman" w:cs="Times New Roman" w:eastAsia="Times New Roman"/>
          <w:sz w:val="14"/>
          <w:szCs w:val="14"/>
          <w:spacing w:val="21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3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1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y</w:t>
      </w:r>
      <w:r>
        <w:rPr>
          <w:rFonts w:ascii="Times New Roman" w:hAnsi="Times New Roman" w:cs="Times New Roman" w:eastAsia="Times New Roman"/>
          <w:sz w:val="14"/>
          <w:szCs w:val="14"/>
          <w:spacing w:val="4"/>
          <w:w w:val="100"/>
          <w:i/>
          <w:position w:val="-3"/>
        </w:rPr>
        <w:t> </w:t>
      </w:r>
      <w:r>
        <w:rPr>
          <w:rFonts w:ascii="Courier" w:hAnsi="Courier" w:cs="Courier" w:eastAsia="Courier"/>
          <w:sz w:val="20"/>
          <w:szCs w:val="20"/>
          <w:spacing w:val="32"/>
          <w:w w:val="114"/>
          <w:i/>
          <w:position w:val="0"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  <w:i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14"/>
          <w:i/>
          <w:position w:val="0"/>
        </w:rPr>
        <w:t> </w:t>
      </w:r>
      <w:r>
        <w:rPr>
          <w:rFonts w:ascii="Courier" w:hAnsi="Courier" w:cs="Courier" w:eastAsia="Courier"/>
          <w:sz w:val="20"/>
          <w:szCs w:val="20"/>
          <w:spacing w:val="27"/>
          <w:w w:val="98"/>
          <w:i/>
          <w:position w:val="0"/>
        </w:rPr>
        <w:t>∗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8"/>
          <w:position w:val="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8"/>
          <w:i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8"/>
          <w:position w:val="0"/>
        </w:rPr>
        <w:t>016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8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98"/>
          <w:position w:val="0"/>
        </w:rPr>
        <w:t> </w:t>
      </w:r>
      <w:r>
        <w:rPr>
          <w:rFonts w:ascii="Courier" w:hAnsi="Courier" w:cs="Courier" w:eastAsia="Courier"/>
          <w:sz w:val="20"/>
          <w:szCs w:val="20"/>
          <w:spacing w:val="28"/>
          <w:w w:val="83"/>
          <w:i/>
          <w:position w:val="0"/>
        </w:rPr>
        <w:t>∗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3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1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x</w:t>
      </w:r>
      <w:r>
        <w:rPr>
          <w:rFonts w:ascii="Times New Roman" w:hAnsi="Times New Roman" w:cs="Times New Roman" w:eastAsia="Times New Roman"/>
          <w:sz w:val="14"/>
          <w:szCs w:val="14"/>
          <w:spacing w:val="4"/>
          <w:w w:val="100"/>
          <w:i/>
          <w:position w:val="-3"/>
        </w:rPr>
        <w:t> </w:t>
      </w:r>
      <w:r>
        <w:rPr>
          <w:rFonts w:ascii="Courier" w:hAnsi="Courier" w:cs="Courier" w:eastAsia="Courier"/>
          <w:sz w:val="20"/>
          <w:szCs w:val="20"/>
          <w:spacing w:val="0"/>
          <w:w w:val="129"/>
          <w:i/>
          <w:position w:val="0"/>
        </w:rPr>
        <w:t>−</w:t>
      </w:r>
      <w:r>
        <w:rPr>
          <w:rFonts w:ascii="Courier" w:hAnsi="Courier" w:cs="Courier" w:eastAsia="Courier"/>
          <w:sz w:val="20"/>
          <w:szCs w:val="20"/>
          <w:spacing w:val="-77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i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0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5"/>
          <w:i/>
          <w:position w:val="-3"/>
        </w:rPr>
        <w:t>x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jc w:val="center"/>
        <w:spacing w:after="0"/>
        <w:sectPr>
          <w:pgMar w:header="0" w:footer="0" w:top="1480" w:bottom="280" w:left="1720" w:right="1720"/>
          <w:headerReference w:type="even" r:id="rId39"/>
          <w:pgSz w:w="12240" w:h="15840"/>
        </w:sectPr>
      </w:pPr>
      <w:rPr/>
    </w:p>
    <w:p>
      <w:pPr>
        <w:spacing w:before="6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54" w:lineRule="exact"/>
        <w:ind w:left="417" w:right="-20"/>
        <w:jc w:val="left"/>
        <w:rPr>
          <w:rFonts w:ascii="Times New Roman" w:hAnsi="Times New Roman" w:cs="Times New Roman" w:eastAsia="Times New Roman"/>
          <w:sz w:val="41"/>
          <w:szCs w:val="41"/>
        </w:rPr>
      </w:pPr>
      <w:rPr/>
      <w:r>
        <w:rPr>
          <w:rFonts w:ascii="Times New Roman" w:hAnsi="Times New Roman" w:cs="Times New Roman" w:eastAsia="Times New Roman"/>
          <w:sz w:val="41"/>
          <w:szCs w:val="41"/>
          <w:spacing w:val="-1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  <w:b/>
          <w:bCs/>
        </w:rPr>
        <w:t>ppendix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417" w:right="-20"/>
        <w:jc w:val="left"/>
        <w:rPr>
          <w:rFonts w:ascii="Times New Roman" w:hAnsi="Times New Roman" w:cs="Times New Roman" w:eastAsia="Times New Roman"/>
          <w:sz w:val="49"/>
          <w:szCs w:val="49"/>
        </w:rPr>
      </w:pPr>
      <w:rPr/>
      <w:r>
        <w:rPr>
          <w:rFonts w:ascii="Times New Roman" w:hAnsi="Times New Roman" w:cs="Times New Roman" w:eastAsia="Times New Roman"/>
          <w:sz w:val="49"/>
          <w:szCs w:val="49"/>
          <w:spacing w:val="0"/>
          <w:w w:val="100"/>
          <w:b/>
          <w:bCs/>
        </w:rPr>
        <w:t>Installing</w:t>
      </w:r>
      <w:r>
        <w:rPr>
          <w:rFonts w:ascii="Times New Roman" w:hAnsi="Times New Roman" w:cs="Times New Roman" w:eastAsia="Times New Roman"/>
          <w:sz w:val="49"/>
          <w:szCs w:val="49"/>
          <w:spacing w:val="2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49"/>
          <w:szCs w:val="49"/>
          <w:spacing w:val="0"/>
          <w:w w:val="101"/>
          <w:b/>
          <w:bCs/>
        </w:rPr>
        <w:t>DynaSea</w:t>
      </w:r>
      <w:r>
        <w:rPr>
          <w:rFonts w:ascii="Times New Roman" w:hAnsi="Times New Roman" w:cs="Times New Roman" w:eastAsia="Times New Roman"/>
          <w:sz w:val="49"/>
          <w:szCs w:val="49"/>
          <w:spacing w:val="-9"/>
          <w:w w:val="101"/>
          <w:b/>
          <w:bCs/>
        </w:rPr>
        <w:t>r</w:t>
      </w:r>
      <w:r>
        <w:rPr>
          <w:rFonts w:ascii="Times New Roman" w:hAnsi="Times New Roman" w:cs="Times New Roman" w:eastAsia="Times New Roman"/>
          <w:sz w:val="49"/>
          <w:szCs w:val="49"/>
          <w:spacing w:val="0"/>
          <w:w w:val="101"/>
          <w:b/>
          <w:bCs/>
        </w:rPr>
        <w:t>ch</w:t>
      </w:r>
      <w:r>
        <w:rPr>
          <w:rFonts w:ascii="Times New Roman" w:hAnsi="Times New Roman" w:cs="Times New Roman" w:eastAsia="Times New Roman"/>
          <w:sz w:val="49"/>
          <w:szCs w:val="49"/>
          <w:spacing w:val="0"/>
          <w:w w:val="100"/>
        </w:rPr>
      </w:r>
    </w:p>
    <w:p>
      <w:pPr>
        <w:spacing w:before="3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17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Install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DynaSearch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Soft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6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1.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DynaSearch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folder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appropriate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folder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utilized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web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9" w:lineRule="auto"/>
        <w:ind w:left="916" w:right="2054" w:firstLine="-249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ﬁle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</w:rPr>
        <w:t>DynaSearch/assets/php/config.ph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3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vide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appropriate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foll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wing: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115" w:right="2851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173.110992pt;margin-top:9.137691pt;width:2.989pt;height:.1pt;mso-position-horizontal-relative:page;mso-position-vertical-relative:paragraph;z-index:-1230" coordorigin="3462,183" coordsize="60,2">
            <v:shape style="position:absolute;left:3462;top:183;width:60;height:2" coordorigin="3462,183" coordsize="60,0" path="m3462,183l3522,183e" filled="f" stroked="t" strokeweight=".398pt" strokecolor="#000000">
              <v:path arrowok="t"/>
            </v:shape>
          </v:group>
          <w10:wrap type="none"/>
        </w:pict>
      </w:r>
      <w:r>
        <w:rPr>
          <w:rFonts w:ascii="Courier" w:hAnsi="Courier" w:cs="Courier" w:eastAsia="Courier"/>
          <w:sz w:val="20"/>
          <w:szCs w:val="20"/>
          <w:spacing w:val="0"/>
          <w:w w:val="83"/>
          <w:i/>
        </w:rPr>
        <w:t>•</w:t>
      </w:r>
      <w:r>
        <w:rPr>
          <w:rFonts w:ascii="Courier" w:hAnsi="Courier" w:cs="Courier" w:eastAsia="Courier"/>
          <w:sz w:val="20"/>
          <w:szCs w:val="20"/>
          <w:spacing w:val="0"/>
          <w:w w:val="83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$DB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HOST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host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name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where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database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located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83" w:after="0" w:line="243" w:lineRule="auto"/>
        <w:ind w:left="1354" w:right="2049" w:firstLine="-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173.110992pt;margin-top:13.287535pt;width:2.989pt;height:.1pt;mso-position-horizontal-relative:page;mso-position-vertical-relative:paragraph;z-index:-1229" coordorigin="3462,266" coordsize="60,2">
            <v:shape style="position:absolute;left:3462;top:266;width:60;height:2" coordorigin="3462,266" coordsize="60,0" path="m3462,266l3522,266e" filled="f" stroked="t" strokeweight=".398pt" strokecolor="#000000">
              <v:path arrowok="t"/>
            </v:shape>
          </v:group>
          <w10:wrap type="none"/>
        </w:pict>
      </w:r>
      <w:r>
        <w:rPr>
          <w:rFonts w:ascii="Courier" w:hAnsi="Courier" w:cs="Courier" w:eastAsia="Courier"/>
          <w:sz w:val="20"/>
          <w:szCs w:val="20"/>
          <w:spacing w:val="0"/>
          <w:w w:val="83"/>
          <w:i/>
        </w:rPr>
        <w:t>•</w:t>
      </w:r>
      <w:r>
        <w:rPr>
          <w:rFonts w:ascii="Courier" w:hAnsi="Courier" w:cs="Courier" w:eastAsia="Courier"/>
          <w:sz w:val="20"/>
          <w:szCs w:val="20"/>
          <w:spacing w:val="0"/>
          <w:w w:val="83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$DB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USER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administrator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account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able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log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quer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changes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EMDSS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database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86" w:after="0" w:line="240" w:lineRule="auto"/>
        <w:ind w:left="115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173.110992pt;margin-top:13.437271pt;width:2.989pt;height:.1pt;mso-position-horizontal-relative:page;mso-position-vertical-relative:paragraph;z-index:-1228" coordorigin="3462,269" coordsize="60,2">
            <v:shape style="position:absolute;left:3462;top:269;width:60;height:2" coordorigin="3462,269" coordsize="60,0" path="m3462,269l3522,269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321.52301pt;margin-top:13.437271pt;width:2.989pt;height:.1pt;mso-position-horizontal-relative:page;mso-position-vertical-relative:paragraph;z-index:-1227" coordorigin="6430,269" coordsize="60,2">
            <v:shape style="position:absolute;left:6430;top:269;width:60;height:2" coordorigin="6430,269" coordsize="60,0" path="m6430,269l6490,269e" filled="f" stroked="t" strokeweight=".398pt" strokecolor="#000000">
              <v:path arrowok="t"/>
            </v:shape>
          </v:group>
          <w10:wrap type="none"/>
        </w:pict>
      </w:r>
      <w:r>
        <w:rPr>
          <w:rFonts w:ascii="Courier" w:hAnsi="Courier" w:cs="Courier" w:eastAsia="Courier"/>
          <w:sz w:val="20"/>
          <w:szCs w:val="20"/>
          <w:spacing w:val="0"/>
          <w:w w:val="83"/>
          <w:i/>
        </w:rPr>
        <w:t>•</w:t>
      </w:r>
      <w:r>
        <w:rPr>
          <w:rFonts w:ascii="Courier" w:hAnsi="Courier" w:cs="Courier" w:eastAsia="Courier"/>
          <w:sz w:val="20"/>
          <w:szCs w:val="20"/>
          <w:spacing w:val="0"/>
          <w:w w:val="83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$DB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pass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ord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$DB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account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83" w:after="0" w:line="243" w:lineRule="auto"/>
        <w:ind w:left="1354" w:right="2049" w:firstLine="-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Courier" w:hAnsi="Courier" w:cs="Courier" w:eastAsia="Courier"/>
          <w:sz w:val="20"/>
          <w:szCs w:val="20"/>
          <w:spacing w:val="0"/>
          <w:w w:val="83"/>
          <w:i/>
        </w:rPr>
        <w:t>•</w:t>
      </w:r>
      <w:r>
        <w:rPr>
          <w:rFonts w:ascii="Courier" w:hAnsi="Courier" w:cs="Courier" w:eastAsia="Courier"/>
          <w:sz w:val="20"/>
          <w:szCs w:val="20"/>
          <w:spacing w:val="0"/>
          <w:w w:val="83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change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database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name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unless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name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changed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database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66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3.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Import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EMDSS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database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MySQL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database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ﬁle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named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91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162.261993pt;margin-top:9.587667pt;width:2.989pt;height:.1pt;mso-position-horizontal-relative:page;mso-position-vertical-relative:paragraph;z-index:-1226" coordorigin="3245,192" coordsize="60,2">
            <v:shape style="position:absolute;left:3245;top:192;width:60;height:2" coordorigin="3245,192" coordsize="60,0" path="m3245,192l3305,192e" filled="f" stroked="t" strokeweight=".39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9"/>
        </w:rPr>
        <w:t>EMDS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9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8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DB.sql.zi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3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found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DynaSearch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director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66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4.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test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whether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imported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correctl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  <w:position w:val="-3"/>
        </w:rPr>
        <w:t>*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8"/>
          <w:position w:val="0"/>
        </w:rPr>
        <w:t>webaddress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  <w:position w:val="-3"/>
        </w:rPr>
        <w:t>*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6"/>
          <w:position w:val="0"/>
        </w:rPr>
        <w:t>/DynaSearch/login.ph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209" w:lineRule="exact"/>
        <w:ind w:left="91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name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jlcox5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pass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ord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jlcox5.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should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test-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91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716" w:right="4333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problems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questions,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please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contact: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Jonathan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Cox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hyperlink r:id="rId41">
        <w:r>
          <w:rPr>
            <w:rFonts w:ascii="Times New Roman" w:hAnsi="Times New Roman" w:cs="Times New Roman" w:eastAsia="Times New Roman"/>
            <w:sz w:val="20"/>
            <w:szCs w:val="20"/>
            <w:spacing w:val="0"/>
            <w:w w:val="100"/>
            <w:i/>
          </w:rPr>
          <w:t>jlcox@</w:t>
        </w:r>
        <w:r>
          <w:rPr>
            <w:rFonts w:ascii="Times New Roman" w:hAnsi="Times New Roman" w:cs="Times New Roman" w:eastAsia="Times New Roman"/>
            <w:sz w:val="20"/>
            <w:szCs w:val="20"/>
            <w:spacing w:val="-3"/>
            <w:w w:val="100"/>
            <w:i/>
          </w:rPr>
          <w:t>g</w:t>
        </w:r>
        <w:r>
          <w:rPr>
            <w:rFonts w:ascii="Times New Roman" w:hAnsi="Times New Roman" w:cs="Times New Roman" w:eastAsia="Times New Roman"/>
            <w:sz w:val="20"/>
            <w:szCs w:val="20"/>
            <w:spacing w:val="0"/>
            <w:w w:val="100"/>
            <w:i/>
          </w:rPr>
          <w:t>.clemson.edu</w:t>
        </w:r>
        <w:r>
          <w:rPr>
            <w:rFonts w:ascii="Times New Roman" w:hAnsi="Times New Roman" w:cs="Times New Roman" w:eastAsia="Times New Roman"/>
            <w:sz w:val="20"/>
            <w:szCs w:val="20"/>
            <w:spacing w:val="0"/>
            <w:w w:val="100"/>
          </w:rPr>
        </w:r>
      </w:hyperlink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720" w:right="5391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29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sectPr>
      <w:pgMar w:header="0" w:footer="0" w:top="1480" w:bottom="280" w:left="1720" w:right="1120"/>
      <w:headerReference w:type="odd" r:id="rId40"/>
      <w:pgSz w:w="12240" w:h="15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auto"/>
    <w:pitch w:val="default"/>
  </w:font>
  <w:font w:name="Courier">
    <w:altName w:val="Courier"/>
    <w:charset w:val="0"/>
    <w:family w:val="roman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58.667007pt;margin-top:97.233627pt;width:8.981300pt;height:11.9626pt;mso-position-horizontal-relative:page;mso-position-vertical-relative:page;z-index:-1305" type="#_x0000_t202" filled="f" stroked="f">
          <v:textbox inset="0,0,0,0">
            <w:txbxContent>
              <w:p>
                <w:pPr>
                  <w:spacing w:before="0" w:after="0" w:line="216" w:lineRule="exact"/>
                  <w:ind w:left="40" w:right="-2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w w:val="99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2.007416pt;margin-top:97.233627pt;width:140.878647pt;height:11.9626pt;mso-position-horizontal-relative:page;mso-position-vertical-relative:page;z-index:-1304" type="#_x0000_t202" filled="f" stroked="f">
          <v:textbox inset="0,0,0,0">
            <w:txbxContent>
              <w:p>
                <w:pPr>
                  <w:spacing w:before="0" w:after="0" w:line="216" w:lineRule="exact"/>
                  <w:ind w:left="20" w:right="-5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  <w:i/>
                  </w:rPr>
                  <w:t>CHAPTE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  <w:i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25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  <w:i/>
                  </w:rPr>
                  <w:t>1.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  <w:i/>
                  </w:rPr>
                  <w:t> 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21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7"/>
                    <w:i/>
                  </w:rPr>
                  <w:t>INT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8"/>
                    <w:w w:val="107"/>
                    <w:i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  <w:i/>
                  </w:rPr>
                  <w:t>ODUCTIO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8"/>
                    <w:i/>
                  </w:rPr>
                  <w:t>N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58.667007pt;margin-top:97.233627pt;width:13.9626pt;height:11.9626pt;mso-position-horizontal-relative:page;mso-position-vertical-relative:page;z-index:-1293" type="#_x0000_t202" filled="f" stroked="f">
          <v:textbox inset="0,0,0,0">
            <w:txbxContent>
              <w:p>
                <w:pPr>
                  <w:spacing w:before="0" w:after="0" w:line="216" w:lineRule="exact"/>
                  <w:ind w:left="40" w:right="-2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w w:val="99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5.501984pt;margin-top:97.233627pt;width:189.874714pt;height:11.9626pt;mso-position-horizontal-relative:page;mso-position-vertical-relative:page;z-index:-1292" type="#_x0000_t202" filled="f" stroked="f">
          <v:textbox inset="0,0,0,0">
            <w:txbxContent>
              <w:p>
                <w:pPr>
                  <w:spacing w:before="0" w:after="0" w:line="216" w:lineRule="exact"/>
                  <w:ind w:left="20" w:right="-5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  <w:i/>
                  </w:rPr>
                  <w:t>APPENDI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  <w:i/>
                  </w:rPr>
                  <w:t>X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29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  <w:i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  <w:i/>
                  </w:rPr>
                  <w:t>.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20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9"/>
                    <w:w w:val="110"/>
                    <w:i/>
                  </w:rPr>
                  <w:t>D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24"/>
                    <w:w w:val="110"/>
                    <w:i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21"/>
                    <w:w w:val="110"/>
                    <w:i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10"/>
                    <w:i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8"/>
                    <w:w w:val="110"/>
                    <w:i/>
                  </w:rPr>
                  <w:t>B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10"/>
                    <w:i/>
                  </w:rPr>
                  <w:t>AS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10"/>
                    <w:i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5"/>
                    <w:w w:val="11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2"/>
                    <w:i/>
                  </w:rPr>
                  <w:t>INFORM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22"/>
                    <w:w w:val="117"/>
                    <w:i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3"/>
                    <w:i/>
                  </w:rPr>
                  <w:t>TIO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8"/>
                    <w:i/>
                  </w:rPr>
                  <w:t>N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58.667007pt;margin-top:97.233627pt;width:13.9626pt;height:11.9626pt;mso-position-horizontal-relative:page;mso-position-vertical-relative:page;z-index:-1291" type="#_x0000_t202" filled="f" stroked="f">
          <v:textbox inset="0,0,0,0">
            <w:txbxContent>
              <w:p>
                <w:pPr>
                  <w:spacing w:before="0" w:after="0" w:line="216" w:lineRule="exact"/>
                  <w:ind w:left="40" w:right="-2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w w:val="99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5.501984pt;margin-top:97.233627pt;width:189.874714pt;height:11.9626pt;mso-position-horizontal-relative:page;mso-position-vertical-relative:page;z-index:-1290" type="#_x0000_t202" filled="f" stroked="f">
          <v:textbox inset="0,0,0,0">
            <w:txbxContent>
              <w:p>
                <w:pPr>
                  <w:spacing w:before="0" w:after="0" w:line="216" w:lineRule="exact"/>
                  <w:ind w:left="20" w:right="-5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  <w:i/>
                  </w:rPr>
                  <w:t>APPENDI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  <w:i/>
                  </w:rPr>
                  <w:t>X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29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  <w:i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  <w:i/>
                  </w:rPr>
                  <w:t>.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20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9"/>
                    <w:w w:val="110"/>
                    <w:i/>
                  </w:rPr>
                  <w:t>D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24"/>
                    <w:w w:val="110"/>
                    <w:i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21"/>
                    <w:w w:val="110"/>
                    <w:i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10"/>
                    <w:i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8"/>
                    <w:w w:val="110"/>
                    <w:i/>
                  </w:rPr>
                  <w:t>B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10"/>
                    <w:i/>
                  </w:rPr>
                  <w:t>AS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10"/>
                    <w:i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5"/>
                    <w:w w:val="11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2"/>
                    <w:i/>
                  </w:rPr>
                  <w:t>INFORM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22"/>
                    <w:w w:val="117"/>
                    <w:i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3"/>
                    <w:i/>
                  </w:rPr>
                  <w:t>TIO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8"/>
                    <w:i/>
                  </w:rPr>
                  <w:t>N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58.667007pt;margin-top:97.233627pt;width:13.9626pt;height:11.9626pt;mso-position-horizontal-relative:page;mso-position-vertical-relative:page;z-index:-1289" type="#_x0000_t202" filled="f" stroked="f">
          <v:textbox inset="0,0,0,0">
            <w:txbxContent>
              <w:p>
                <w:pPr>
                  <w:spacing w:before="0" w:after="0" w:line="216" w:lineRule="exact"/>
                  <w:ind w:left="40" w:right="-2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w w:val="99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22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5.501984pt;margin-top:97.233627pt;width:189.874714pt;height:11.9626pt;mso-position-horizontal-relative:page;mso-position-vertical-relative:page;z-index:-1288" type="#_x0000_t202" filled="f" stroked="f">
          <v:textbox inset="0,0,0,0">
            <w:txbxContent>
              <w:p>
                <w:pPr>
                  <w:spacing w:before="0" w:after="0" w:line="216" w:lineRule="exact"/>
                  <w:ind w:left="20" w:right="-5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  <w:i/>
                  </w:rPr>
                  <w:t>APPENDI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  <w:i/>
                  </w:rPr>
                  <w:t>X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29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  <w:i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  <w:i/>
                  </w:rPr>
                  <w:t>.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20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9"/>
                    <w:w w:val="110"/>
                    <w:i/>
                  </w:rPr>
                  <w:t>D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24"/>
                    <w:w w:val="110"/>
                    <w:i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21"/>
                    <w:w w:val="110"/>
                    <w:i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10"/>
                    <w:i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8"/>
                    <w:w w:val="110"/>
                    <w:i/>
                  </w:rPr>
                  <w:t>B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10"/>
                    <w:i/>
                  </w:rPr>
                  <w:t>AS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10"/>
                    <w:i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5"/>
                    <w:w w:val="11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2"/>
                    <w:i/>
                  </w:rPr>
                  <w:t>INFORM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22"/>
                    <w:w w:val="117"/>
                    <w:i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3"/>
                    <w:i/>
                  </w:rPr>
                  <w:t>TIO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8"/>
                    <w:i/>
                  </w:rPr>
                  <w:t>N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58.667007pt;margin-top:97.233627pt;width:13.9626pt;height:11.9626pt;mso-position-horizontal-relative:page;mso-position-vertical-relative:page;z-index:-1287" type="#_x0000_t202" filled="f" stroked="f">
          <v:textbox inset="0,0,0,0">
            <w:txbxContent>
              <w:p>
                <w:pPr>
                  <w:spacing w:before="0" w:after="0" w:line="216" w:lineRule="exact"/>
                  <w:ind w:left="40" w:right="-2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w w:val="99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24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6.067413pt;margin-top:97.233627pt;width:199.309296pt;height:11.9626pt;mso-position-horizontal-relative:page;mso-position-vertical-relative:page;z-index:-1286" type="#_x0000_t202" filled="f" stroked="f">
          <v:textbox inset="0,0,0,0">
            <w:txbxContent>
              <w:p>
                <w:pPr>
                  <w:spacing w:before="0" w:after="0" w:line="216" w:lineRule="exact"/>
                  <w:ind w:left="20" w:right="-5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  <w:i/>
                  </w:rPr>
                  <w:t>APPENDI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  <w:i/>
                  </w:rPr>
                  <w:t>X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29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  <w:i/>
                  </w:rPr>
                  <w:t>B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  <w:i/>
                  </w:rPr>
                  <w:t>.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9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6"/>
                    <w:i/>
                  </w:rPr>
                  <w:t>FILESYSTEM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3"/>
                    <w:w w:val="106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2"/>
                    <w:i/>
                  </w:rPr>
                  <w:t>INFORM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22"/>
                    <w:w w:val="117"/>
                    <w:i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3"/>
                    <w:i/>
                  </w:rPr>
                  <w:t>TIO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8"/>
                    <w:i/>
                  </w:rPr>
                  <w:t>N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58.667007pt;margin-top:97.233627pt;width:13.9626pt;height:11.9626pt;mso-position-horizontal-relative:page;mso-position-vertical-relative:page;z-index:-1285" type="#_x0000_t202" filled="f" stroked="f">
          <v:textbox inset="0,0,0,0">
            <w:txbxContent>
              <w:p>
                <w:pPr>
                  <w:spacing w:before="0" w:after="0" w:line="216" w:lineRule="exact"/>
                  <w:ind w:left="40" w:right="-2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w w:val="99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26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6.067413pt;margin-top:97.233627pt;width:199.309296pt;height:11.9626pt;mso-position-horizontal-relative:page;mso-position-vertical-relative:page;z-index:-1284" type="#_x0000_t202" filled="f" stroked="f">
          <v:textbox inset="0,0,0,0">
            <w:txbxContent>
              <w:p>
                <w:pPr>
                  <w:spacing w:before="0" w:after="0" w:line="216" w:lineRule="exact"/>
                  <w:ind w:left="20" w:right="-5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  <w:i/>
                  </w:rPr>
                  <w:t>APPENDI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  <w:i/>
                  </w:rPr>
                  <w:t>X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29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  <w:i/>
                  </w:rPr>
                  <w:t>B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  <w:i/>
                  </w:rPr>
                  <w:t>.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9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6"/>
                    <w:i/>
                  </w:rPr>
                  <w:t>FILESYSTEM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3"/>
                    <w:w w:val="106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2"/>
                    <w:i/>
                  </w:rPr>
                  <w:t>INFORM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22"/>
                    <w:w w:val="117"/>
                    <w:i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3"/>
                    <w:i/>
                  </w:rPr>
                  <w:t>TIO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8"/>
                    <w:i/>
                  </w:rPr>
                  <w:t>N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58.667007pt;margin-top:97.233627pt;width:8.981300pt;height:11.9626pt;mso-position-horizontal-relative:page;mso-position-vertical-relative:page;z-index:-1303" type="#_x0000_t202" filled="f" stroked="f">
          <v:textbox inset="0,0,0,0">
            <w:txbxContent>
              <w:p>
                <w:pPr>
                  <w:spacing w:before="0" w:after="0" w:line="216" w:lineRule="exact"/>
                  <w:ind w:left="40" w:right="-2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w w:val="99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2.007416pt;margin-top:97.233627pt;width:140.878647pt;height:11.9626pt;mso-position-horizontal-relative:page;mso-position-vertical-relative:page;z-index:-1302" type="#_x0000_t202" filled="f" stroked="f">
          <v:textbox inset="0,0,0,0">
            <w:txbxContent>
              <w:p>
                <w:pPr>
                  <w:spacing w:before="0" w:after="0" w:line="216" w:lineRule="exact"/>
                  <w:ind w:left="20" w:right="-5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  <w:i/>
                  </w:rPr>
                  <w:t>CHAPTE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  <w:i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25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  <w:i/>
                  </w:rPr>
                  <w:t>1.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  <w:i/>
                  </w:rPr>
                  <w:t> 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21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7"/>
                    <w:i/>
                  </w:rPr>
                  <w:t>INT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8"/>
                    <w:w w:val="107"/>
                    <w:i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  <w:i/>
                  </w:rPr>
                  <w:t>ODUCTIO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8"/>
                    <w:i/>
                  </w:rPr>
                  <w:t>N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58.667007pt;margin-top:97.233627pt;width:8.981300pt;height:11.9626pt;mso-position-horizontal-relative:page;mso-position-vertical-relative:page;z-index:-1301" type="#_x0000_t202" filled="f" stroked="f">
          <v:textbox inset="0,0,0,0">
            <w:txbxContent>
              <w:p>
                <w:pPr>
                  <w:spacing w:before="0" w:after="0" w:line="216" w:lineRule="exact"/>
                  <w:ind w:left="40" w:right="-2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w w:val="99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8.341339pt;margin-top:97.233627pt;width:184.544721pt;height:11.9626pt;mso-position-horizontal-relative:page;mso-position-vertical-relative:page;z-index:-1300" type="#_x0000_t202" filled="f" stroked="f">
          <v:textbox inset="0,0,0,0">
            <w:txbxContent>
              <w:p>
                <w:pPr>
                  <w:spacing w:before="0" w:after="0" w:line="216" w:lineRule="exact"/>
                  <w:ind w:left="20" w:right="-5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  <w:i/>
                  </w:rPr>
                  <w:t>CHAPTE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  <w:i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25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  <w:i/>
                  </w:rPr>
                  <w:t>2.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  <w:i/>
                  </w:rPr>
                  <w:t> 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21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7"/>
                    <w:i/>
                  </w:rPr>
                  <w:t>ADMINISTR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24"/>
                    <w:w w:val="107"/>
                    <w:i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7"/>
                    <w:i/>
                  </w:rPr>
                  <w:t>TIV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7"/>
                    <w:i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9"/>
                    <w:w w:val="107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4"/>
                    <w:w w:val="109"/>
                    <w:i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2"/>
                    <w:i/>
                  </w:rPr>
                  <w:t>OOL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10"/>
                    <w:i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05.870903pt;margin-top:97.233627pt;width:117.964666pt;height:11.9626pt;mso-position-horizontal-relative:page;mso-position-vertical-relative:page;z-index:-1299" type="#_x0000_t202" filled="f" stroked="f">
          <v:textbox inset="0,0,0,0">
            <w:txbxContent>
              <w:p>
                <w:pPr>
                  <w:spacing w:before="0" w:after="0" w:line="216" w:lineRule="exact"/>
                  <w:ind w:left="20" w:right="-5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  <w:i/>
                  </w:rPr>
                  <w:t>2.1.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9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  <w:i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21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2"/>
                    <w:w w:val="100"/>
                    <w:i/>
                  </w:rPr>
                  <w:t>Q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  <w:i/>
                  </w:rPr>
                  <w:t>UIC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  <w:i/>
                  </w:rPr>
                  <w:t>K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6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0"/>
                    <w:w w:val="99"/>
                    <w:i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8"/>
                    <w:i/>
                  </w:rPr>
                  <w:t>VE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6"/>
                    <w:w w:val="108"/>
                    <w:i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6"/>
                    <w:i/>
                  </w:rPr>
                  <w:t>VIE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12"/>
                    <w:i/>
                  </w:rPr>
                  <w:t>W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38.616089pt;margin-top:97.233627pt;width:13.9645pt;height:11.9626pt;mso-position-horizontal-relative:page;mso-position-vertical-relative:page;z-index:-1298" type="#_x0000_t202" filled="f" stroked="f">
          <v:textbox inset="0,0,0,0">
            <w:txbxContent>
              <w:p>
                <w:pPr>
                  <w:spacing w:before="0" w:after="0" w:line="216" w:lineRule="exact"/>
                  <w:ind w:left="40" w:right="-2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w w:val="99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58.667007pt;margin-top:97.233627pt;width:12.9626pt;height:11.9626pt;mso-position-horizontal-relative:page;mso-position-vertical-relative:page;z-index:-1297" type="#_x0000_t202" filled="f" stroked="f">
          <v:textbox inset="0,0,0,0">
            <w:txbxContent>
              <w:p>
                <w:pPr>
                  <w:spacing w:before="0" w:after="0" w:line="216" w:lineRule="exact"/>
                  <w:ind w:left="40" w:right="-5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w w:val="99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8.341339pt;margin-top:97.233627pt;width:184.544721pt;height:11.9626pt;mso-position-horizontal-relative:page;mso-position-vertical-relative:page;z-index:-1296" type="#_x0000_t202" filled="f" stroked="f">
          <v:textbox inset="0,0,0,0">
            <w:txbxContent>
              <w:p>
                <w:pPr>
                  <w:spacing w:before="0" w:after="0" w:line="216" w:lineRule="exact"/>
                  <w:ind w:left="20" w:right="-5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  <w:i/>
                  </w:rPr>
                  <w:t>CHAPTE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  <w:i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25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  <w:i/>
                  </w:rPr>
                  <w:t>2.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  <w:i/>
                  </w:rPr>
                  <w:t> 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21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7"/>
                    <w:i/>
                  </w:rPr>
                  <w:t>ADMINISTR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24"/>
                    <w:w w:val="107"/>
                    <w:i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7"/>
                    <w:i/>
                  </w:rPr>
                  <w:t>TIV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7"/>
                    <w:i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9"/>
                    <w:w w:val="107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4"/>
                    <w:w w:val="109"/>
                    <w:i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2"/>
                    <w:i/>
                  </w:rPr>
                  <w:t>OOL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10"/>
                    <w:i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05.870598pt;margin-top:97.233627pt;width:117.964666pt;height:11.9626pt;mso-position-horizontal-relative:page;mso-position-vertical-relative:page;z-index:-1295" type="#_x0000_t202" filled="f" stroked="f">
          <v:textbox inset="0,0,0,0">
            <w:txbxContent>
              <w:p>
                <w:pPr>
                  <w:spacing w:before="0" w:after="0" w:line="216" w:lineRule="exact"/>
                  <w:ind w:left="20" w:right="-5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  <w:i/>
                  </w:rPr>
                  <w:t>2.1.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9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  <w:i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21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2"/>
                    <w:w w:val="100"/>
                    <w:i/>
                  </w:rPr>
                  <w:t>Q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  <w:i/>
                  </w:rPr>
                  <w:t>UIC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  <w:i/>
                  </w:rPr>
                  <w:t>K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6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0"/>
                    <w:w w:val="99"/>
                    <w:i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8"/>
                    <w:i/>
                  </w:rPr>
                  <w:t>VE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6"/>
                    <w:w w:val="108"/>
                    <w:i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6"/>
                    <w:i/>
                  </w:rPr>
                  <w:t>VIE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12"/>
                    <w:i/>
                  </w:rPr>
                  <w:t>W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43.598999pt;margin-top:97.233627pt;width:8.981300pt;height:11.9626pt;mso-position-horizontal-relative:page;mso-position-vertical-relative:page;z-index:-1294" type="#_x0000_t202" filled="f" stroked="f">
          <v:textbox inset="0,0,0,0">
            <w:txbxContent>
              <w:p>
                <w:pPr>
                  <w:spacing w:before="0" w:after="0" w:line="216" w:lineRule="exact"/>
                  <w:ind w:left="40" w:right="-2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w w:val="99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  <w:evenAndOddHeader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g"/><Relationship Id="rId6" Type="http://schemas.openxmlformats.org/officeDocument/2006/relationships/header" Target="header1.xml"/><Relationship Id="rId7" Type="http://schemas.openxmlformats.org/officeDocument/2006/relationships/image" Target="media/image2.jpg"/><Relationship Id="rId8" Type="http://schemas.openxmlformats.org/officeDocument/2006/relationships/header" Target="header2.xml"/><Relationship Id="rId9" Type="http://schemas.openxmlformats.org/officeDocument/2006/relationships/image" Target="media/image3.jpg"/><Relationship Id="rId10" Type="http://schemas.openxmlformats.org/officeDocument/2006/relationships/image" Target="media/image4.jpg"/><Relationship Id="rId11" Type="http://schemas.openxmlformats.org/officeDocument/2006/relationships/header" Target="header3.xml"/><Relationship Id="rId12" Type="http://schemas.openxmlformats.org/officeDocument/2006/relationships/image" Target="media/image5.jpg"/><Relationship Id="rId13" Type="http://schemas.openxmlformats.org/officeDocument/2006/relationships/header" Target="header4.xml"/><Relationship Id="rId14" Type="http://schemas.openxmlformats.org/officeDocument/2006/relationships/header" Target="header5.xml"/><Relationship Id="rId15" Type="http://schemas.openxmlformats.org/officeDocument/2006/relationships/header" Target="header6.xml"/><Relationship Id="rId16" Type="http://schemas.openxmlformats.org/officeDocument/2006/relationships/image" Target="media/image6.jpg"/><Relationship Id="rId17" Type="http://schemas.openxmlformats.org/officeDocument/2006/relationships/image" Target="media/image7.jpg"/><Relationship Id="rId18" Type="http://schemas.openxmlformats.org/officeDocument/2006/relationships/header" Target="header7.xml"/><Relationship Id="rId19" Type="http://schemas.openxmlformats.org/officeDocument/2006/relationships/header" Target="header8.xml"/><Relationship Id="rId20" Type="http://schemas.openxmlformats.org/officeDocument/2006/relationships/image" Target="media/image8.png"/><Relationship Id="rId21" Type="http://schemas.openxmlformats.org/officeDocument/2006/relationships/image" Target="media/image9.jp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jpg"/><Relationship Id="rId26" Type="http://schemas.openxmlformats.org/officeDocument/2006/relationships/image" Target="media/image14.jpg"/><Relationship Id="rId27" Type="http://schemas.openxmlformats.org/officeDocument/2006/relationships/image" Target="media/image15.jpg"/><Relationship Id="rId28" Type="http://schemas.openxmlformats.org/officeDocument/2006/relationships/header" Target="header9.xml"/><Relationship Id="rId29" Type="http://schemas.openxmlformats.org/officeDocument/2006/relationships/header" Target="header10.xml"/><Relationship Id="rId30" Type="http://schemas.openxmlformats.org/officeDocument/2006/relationships/header" Target="header11.xml"/><Relationship Id="rId31" Type="http://schemas.openxmlformats.org/officeDocument/2006/relationships/header" Target="header12.xml"/><Relationship Id="rId32" Type="http://schemas.openxmlformats.org/officeDocument/2006/relationships/header" Target="header13.xml"/><Relationship Id="rId33" Type="http://schemas.openxmlformats.org/officeDocument/2006/relationships/header" Target="header14.xml"/><Relationship Id="rId34" Type="http://schemas.openxmlformats.org/officeDocument/2006/relationships/header" Target="header15.xml"/><Relationship Id="rId35" Type="http://schemas.openxmlformats.org/officeDocument/2006/relationships/header" Target="header16.xml"/><Relationship Id="rId36" Type="http://schemas.openxmlformats.org/officeDocument/2006/relationships/header" Target="header17.xml"/><Relationship Id="rId37" Type="http://schemas.openxmlformats.org/officeDocument/2006/relationships/header" Target="header18.xml"/><Relationship Id="rId38" Type="http://schemas.openxmlformats.org/officeDocument/2006/relationships/header" Target="header19.xml"/><Relationship Id="rId39" Type="http://schemas.openxmlformats.org/officeDocument/2006/relationships/header" Target="header20.xml"/><Relationship Id="rId40" Type="http://schemas.openxmlformats.org/officeDocument/2006/relationships/header" Target="header21.xml"/><Relationship Id="rId41" Type="http://schemas.openxmlformats.org/officeDocument/2006/relationships/hyperlink" Target="mailto:jlcox@g.clemson.edu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2012-04-13T11:15:44Z</dcterms:created>
  <dcterms:modified xsi:type="dcterms:W3CDTF">2012-04-13T11:15:44Z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2010-03-10T00:00:00Z</vt:filetime>
  </property>
  <property fmtid="{D5CDD505-2E9C-101B-9397-08002B2CF9AE}" pid="3" name="LastSaved">
    <vt:filetime>2012-04-13T00:00:00Z</vt:filetime>
  </property>
</Properties>
</file>